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5" w:type="dxa"/>
        <w:tblLook w:val="04A0" w:firstRow="1" w:lastRow="0" w:firstColumn="1" w:lastColumn="0" w:noHBand="0" w:noVBand="1"/>
      </w:tblPr>
      <w:tblGrid>
        <w:gridCol w:w="2097"/>
        <w:gridCol w:w="1801"/>
        <w:gridCol w:w="544"/>
        <w:gridCol w:w="3948"/>
        <w:gridCol w:w="519"/>
      </w:tblGrid>
      <w:tr w:rsidR="00E351B3" w:rsidTr="00D2691F">
        <w:trPr>
          <w:trHeight w:val="567"/>
        </w:trPr>
        <w:tc>
          <w:tcPr>
            <w:tcW w:w="8792" w:type="dxa"/>
            <w:gridSpan w:val="5"/>
            <w:tcBorders>
              <w:top w:val="nil"/>
              <w:left w:val="nil"/>
              <w:bottom w:val="nil"/>
              <w:right w:val="nil"/>
            </w:tcBorders>
          </w:tcPr>
          <w:p w:rsidR="00E351B3" w:rsidRPr="00E351B3" w:rsidRDefault="00E351B3" w:rsidP="00526427">
            <w:pPr>
              <w:rPr>
                <w:b/>
                <w:sz w:val="28"/>
                <w:szCs w:val="28"/>
              </w:rPr>
            </w:pPr>
            <w:r w:rsidRPr="00E351B3">
              <w:rPr>
                <w:b/>
                <w:sz w:val="28"/>
                <w:szCs w:val="28"/>
              </w:rPr>
              <w:t>Information</w:t>
            </w:r>
            <w:r>
              <w:rPr>
                <w:b/>
                <w:sz w:val="28"/>
                <w:szCs w:val="28"/>
              </w:rPr>
              <w:t xml:space="preserve"> required to co-operate with Hampshire’s</w:t>
            </w:r>
            <w:r w:rsidRPr="00E351B3">
              <w:rPr>
                <w:b/>
                <w:sz w:val="28"/>
                <w:szCs w:val="28"/>
              </w:rPr>
              <w:t xml:space="preserve"> Local Offer</w:t>
            </w:r>
          </w:p>
        </w:tc>
      </w:tr>
      <w:tr w:rsidR="00D03C89" w:rsidTr="00D2691F">
        <w:tc>
          <w:tcPr>
            <w:tcW w:w="8792" w:type="dxa"/>
            <w:gridSpan w:val="5"/>
            <w:tcBorders>
              <w:top w:val="nil"/>
              <w:left w:val="nil"/>
              <w:bottom w:val="nil"/>
              <w:right w:val="nil"/>
            </w:tcBorders>
          </w:tcPr>
          <w:p w:rsidR="00D03C89" w:rsidRPr="00E351B3" w:rsidRDefault="00526427" w:rsidP="00526427">
            <w:pPr>
              <w:rPr>
                <w:sz w:val="24"/>
                <w:szCs w:val="24"/>
              </w:rPr>
            </w:pPr>
            <w:r w:rsidRPr="00E351B3">
              <w:rPr>
                <w:b/>
                <w:sz w:val="24"/>
                <w:szCs w:val="24"/>
              </w:rPr>
              <w:t>Part 1:</w:t>
            </w:r>
            <w:r w:rsidRPr="00E351B3">
              <w:rPr>
                <w:sz w:val="24"/>
                <w:szCs w:val="24"/>
              </w:rPr>
              <w:t xml:space="preserve">  Please provide the following contact details for your Education Setting</w:t>
            </w:r>
          </w:p>
        </w:tc>
      </w:tr>
      <w:tr w:rsidR="0016736F" w:rsidTr="00D2691F">
        <w:tc>
          <w:tcPr>
            <w:tcW w:w="8792" w:type="dxa"/>
            <w:gridSpan w:val="5"/>
            <w:tcBorders>
              <w:top w:val="nil"/>
              <w:left w:val="nil"/>
              <w:bottom w:val="nil"/>
              <w:right w:val="nil"/>
            </w:tcBorders>
          </w:tcPr>
          <w:p w:rsidR="0016736F" w:rsidRPr="00526427" w:rsidRDefault="0016736F" w:rsidP="00526427">
            <w:pPr>
              <w:rPr>
                <w:b/>
              </w:rPr>
            </w:pPr>
          </w:p>
        </w:tc>
      </w:tr>
      <w:tr w:rsidR="006B6A2F" w:rsidTr="00D2691F">
        <w:tc>
          <w:tcPr>
            <w:tcW w:w="8792" w:type="dxa"/>
            <w:gridSpan w:val="5"/>
            <w:tcBorders>
              <w:top w:val="nil"/>
              <w:left w:val="nil"/>
              <w:bottom w:val="single" w:sz="4" w:space="0" w:color="auto"/>
              <w:right w:val="nil"/>
            </w:tcBorders>
            <w:vAlign w:val="center"/>
          </w:tcPr>
          <w:p w:rsidR="006B6A2F" w:rsidRPr="00E351B3" w:rsidRDefault="006B6A2F" w:rsidP="001B4548">
            <w:pPr>
              <w:rPr>
                <w:b/>
              </w:rPr>
            </w:pPr>
            <w:r w:rsidRPr="00E351B3">
              <w:rPr>
                <w:b/>
              </w:rPr>
              <w:t>Full Name of Education Setting :</w:t>
            </w:r>
          </w:p>
        </w:tc>
      </w:tr>
      <w:tr w:rsidR="0016736F" w:rsidTr="00D2691F">
        <w:trPr>
          <w:trHeight w:val="567"/>
        </w:trPr>
        <w:tc>
          <w:tcPr>
            <w:tcW w:w="8792" w:type="dxa"/>
            <w:gridSpan w:val="5"/>
            <w:tcBorders>
              <w:top w:val="single" w:sz="4" w:space="0" w:color="auto"/>
              <w:bottom w:val="single" w:sz="4" w:space="0" w:color="auto"/>
            </w:tcBorders>
            <w:vAlign w:val="center"/>
          </w:tcPr>
          <w:p w:rsidR="0016736F" w:rsidRDefault="00EA4AFC" w:rsidP="001B4548">
            <w:r>
              <w:t>Saxon Wood School</w:t>
            </w:r>
          </w:p>
        </w:tc>
      </w:tr>
      <w:tr w:rsidR="006B6A2F" w:rsidTr="00D2691F">
        <w:tc>
          <w:tcPr>
            <w:tcW w:w="8792" w:type="dxa"/>
            <w:gridSpan w:val="5"/>
            <w:tcBorders>
              <w:top w:val="single" w:sz="4" w:space="0" w:color="auto"/>
              <w:left w:val="nil"/>
              <w:bottom w:val="nil"/>
              <w:right w:val="nil"/>
            </w:tcBorders>
            <w:vAlign w:val="center"/>
          </w:tcPr>
          <w:p w:rsidR="006B6A2F" w:rsidRDefault="006B6A2F" w:rsidP="001B4548"/>
        </w:tc>
      </w:tr>
      <w:tr w:rsidR="00E02B8F" w:rsidTr="00D2691F">
        <w:tc>
          <w:tcPr>
            <w:tcW w:w="8792" w:type="dxa"/>
            <w:gridSpan w:val="5"/>
            <w:tcBorders>
              <w:top w:val="nil"/>
              <w:left w:val="nil"/>
              <w:right w:val="nil"/>
            </w:tcBorders>
            <w:vAlign w:val="center"/>
          </w:tcPr>
          <w:p w:rsidR="00E02B8F" w:rsidRPr="00E351B3" w:rsidRDefault="0016736F" w:rsidP="001B4548">
            <w:pPr>
              <w:rPr>
                <w:b/>
              </w:rPr>
            </w:pPr>
            <w:r w:rsidRPr="00E351B3">
              <w:rPr>
                <w:b/>
              </w:rPr>
              <w:t>Address:</w:t>
            </w:r>
          </w:p>
        </w:tc>
      </w:tr>
      <w:tr w:rsidR="00AB542A" w:rsidTr="00D2691F">
        <w:trPr>
          <w:trHeight w:val="454"/>
        </w:trPr>
        <w:tc>
          <w:tcPr>
            <w:tcW w:w="2097" w:type="dxa"/>
            <w:vAlign w:val="center"/>
          </w:tcPr>
          <w:p w:rsidR="0016736F" w:rsidRPr="00767197" w:rsidRDefault="0016736F" w:rsidP="001B4548">
            <w:pPr>
              <w:rPr>
                <w:b/>
              </w:rPr>
            </w:pPr>
            <w:r w:rsidRPr="00767197">
              <w:rPr>
                <w:b/>
              </w:rPr>
              <w:t>1</w:t>
            </w:r>
            <w:r w:rsidRPr="00767197">
              <w:rPr>
                <w:b/>
                <w:vertAlign w:val="superscript"/>
              </w:rPr>
              <w:t>st</w:t>
            </w:r>
            <w:r w:rsidRPr="00767197">
              <w:rPr>
                <w:b/>
              </w:rPr>
              <w:t xml:space="preserve"> Line Address</w:t>
            </w:r>
          </w:p>
        </w:tc>
        <w:tc>
          <w:tcPr>
            <w:tcW w:w="6695" w:type="dxa"/>
            <w:gridSpan w:val="4"/>
            <w:vAlign w:val="center"/>
          </w:tcPr>
          <w:p w:rsidR="0016736F" w:rsidRDefault="00EA4AFC" w:rsidP="001B4548">
            <w:proofErr w:type="spellStart"/>
            <w:r>
              <w:t>Rooksdown</w:t>
            </w:r>
            <w:proofErr w:type="spellEnd"/>
          </w:p>
        </w:tc>
      </w:tr>
      <w:tr w:rsidR="00AB542A" w:rsidTr="00D2691F">
        <w:trPr>
          <w:trHeight w:val="454"/>
        </w:trPr>
        <w:tc>
          <w:tcPr>
            <w:tcW w:w="2097" w:type="dxa"/>
            <w:vAlign w:val="center"/>
          </w:tcPr>
          <w:p w:rsidR="0016736F" w:rsidRPr="00767197" w:rsidRDefault="0016736F" w:rsidP="001B4548">
            <w:pPr>
              <w:rPr>
                <w:b/>
              </w:rPr>
            </w:pPr>
            <w:r w:rsidRPr="00767197">
              <w:rPr>
                <w:b/>
              </w:rPr>
              <w:t>2</w:t>
            </w:r>
            <w:r w:rsidRPr="00767197">
              <w:rPr>
                <w:b/>
                <w:vertAlign w:val="superscript"/>
              </w:rPr>
              <w:t>nd</w:t>
            </w:r>
            <w:r w:rsidRPr="00767197">
              <w:rPr>
                <w:b/>
              </w:rPr>
              <w:t xml:space="preserve"> Line Address</w:t>
            </w:r>
          </w:p>
        </w:tc>
        <w:tc>
          <w:tcPr>
            <w:tcW w:w="6695" w:type="dxa"/>
            <w:gridSpan w:val="4"/>
            <w:vAlign w:val="center"/>
          </w:tcPr>
          <w:p w:rsidR="0016736F" w:rsidRDefault="00EA4AFC" w:rsidP="001B4548">
            <w:r>
              <w:t>Barron Place</w:t>
            </w:r>
          </w:p>
        </w:tc>
      </w:tr>
      <w:tr w:rsidR="00AB542A" w:rsidTr="00D2691F">
        <w:trPr>
          <w:trHeight w:val="454"/>
        </w:trPr>
        <w:tc>
          <w:tcPr>
            <w:tcW w:w="2097" w:type="dxa"/>
            <w:vAlign w:val="center"/>
          </w:tcPr>
          <w:p w:rsidR="0016736F" w:rsidRPr="00767197" w:rsidRDefault="0016736F" w:rsidP="001B4548">
            <w:pPr>
              <w:rPr>
                <w:b/>
              </w:rPr>
            </w:pPr>
            <w:r w:rsidRPr="00767197">
              <w:rPr>
                <w:b/>
              </w:rPr>
              <w:t>Town</w:t>
            </w:r>
          </w:p>
        </w:tc>
        <w:tc>
          <w:tcPr>
            <w:tcW w:w="6695" w:type="dxa"/>
            <w:gridSpan w:val="4"/>
            <w:vAlign w:val="center"/>
          </w:tcPr>
          <w:p w:rsidR="0016736F" w:rsidRDefault="00EA4AFC" w:rsidP="001B4548">
            <w:r>
              <w:t>Basingstoke</w:t>
            </w:r>
          </w:p>
        </w:tc>
      </w:tr>
      <w:tr w:rsidR="00AB542A" w:rsidRPr="00E351B3" w:rsidTr="00D2691F">
        <w:trPr>
          <w:trHeight w:val="454"/>
        </w:trPr>
        <w:tc>
          <w:tcPr>
            <w:tcW w:w="2097" w:type="dxa"/>
            <w:tcBorders>
              <w:bottom w:val="single" w:sz="4" w:space="0" w:color="auto"/>
            </w:tcBorders>
            <w:vAlign w:val="center"/>
          </w:tcPr>
          <w:p w:rsidR="0016736F" w:rsidRPr="00EA4AFC" w:rsidRDefault="0016736F" w:rsidP="001B4548">
            <w:pPr>
              <w:rPr>
                <w:b/>
              </w:rPr>
            </w:pPr>
            <w:r w:rsidRPr="00EA4AFC">
              <w:rPr>
                <w:b/>
              </w:rPr>
              <w:t>Postcode</w:t>
            </w:r>
          </w:p>
        </w:tc>
        <w:tc>
          <w:tcPr>
            <w:tcW w:w="6695" w:type="dxa"/>
            <w:gridSpan w:val="4"/>
            <w:tcBorders>
              <w:bottom w:val="single" w:sz="4" w:space="0" w:color="auto"/>
            </w:tcBorders>
            <w:vAlign w:val="center"/>
          </w:tcPr>
          <w:p w:rsidR="0016736F" w:rsidRPr="00EA4AFC" w:rsidRDefault="00EA4AFC" w:rsidP="001B4548">
            <w:r w:rsidRPr="00EA4AFC">
              <w:t>RG24 9NH</w:t>
            </w:r>
          </w:p>
        </w:tc>
      </w:tr>
      <w:tr w:rsidR="00E02B8F" w:rsidTr="00D2691F">
        <w:tc>
          <w:tcPr>
            <w:tcW w:w="8792" w:type="dxa"/>
            <w:gridSpan w:val="5"/>
            <w:tcBorders>
              <w:left w:val="nil"/>
              <w:right w:val="nil"/>
            </w:tcBorders>
            <w:vAlign w:val="center"/>
          </w:tcPr>
          <w:p w:rsidR="00E02B8F" w:rsidRDefault="00E02B8F" w:rsidP="001B4548"/>
        </w:tc>
      </w:tr>
      <w:tr w:rsidR="00AB542A" w:rsidTr="00D2691F">
        <w:trPr>
          <w:trHeight w:val="454"/>
        </w:trPr>
        <w:tc>
          <w:tcPr>
            <w:tcW w:w="2097" w:type="dxa"/>
            <w:tcBorders>
              <w:bottom w:val="single" w:sz="4" w:space="0" w:color="auto"/>
            </w:tcBorders>
            <w:vAlign w:val="center"/>
          </w:tcPr>
          <w:p w:rsidR="0016736F" w:rsidRPr="00E351B3" w:rsidRDefault="0016736F" w:rsidP="001B4548">
            <w:pPr>
              <w:rPr>
                <w:b/>
              </w:rPr>
            </w:pPr>
            <w:r w:rsidRPr="00E351B3">
              <w:rPr>
                <w:b/>
              </w:rPr>
              <w:t>District</w:t>
            </w:r>
          </w:p>
        </w:tc>
        <w:tc>
          <w:tcPr>
            <w:tcW w:w="6695" w:type="dxa"/>
            <w:gridSpan w:val="4"/>
            <w:tcBorders>
              <w:bottom w:val="single" w:sz="4" w:space="0" w:color="auto"/>
            </w:tcBorders>
            <w:vAlign w:val="center"/>
          </w:tcPr>
          <w:p w:rsidR="0016736F" w:rsidRDefault="00EA4AFC" w:rsidP="001B4548">
            <w:r>
              <w:t>Basingstoke and Deane</w:t>
            </w:r>
          </w:p>
        </w:tc>
      </w:tr>
      <w:tr w:rsidR="00E02B8F" w:rsidTr="00D2691F">
        <w:tc>
          <w:tcPr>
            <w:tcW w:w="8792" w:type="dxa"/>
            <w:gridSpan w:val="5"/>
            <w:tcBorders>
              <w:left w:val="nil"/>
              <w:right w:val="nil"/>
            </w:tcBorders>
            <w:vAlign w:val="center"/>
          </w:tcPr>
          <w:p w:rsidR="00E02B8F" w:rsidRDefault="00E02B8F" w:rsidP="001B4548"/>
        </w:tc>
      </w:tr>
      <w:tr w:rsidR="00AB542A" w:rsidTr="00D2691F">
        <w:trPr>
          <w:trHeight w:val="454"/>
        </w:trPr>
        <w:tc>
          <w:tcPr>
            <w:tcW w:w="2097" w:type="dxa"/>
            <w:tcBorders>
              <w:bottom w:val="single" w:sz="4" w:space="0" w:color="auto"/>
            </w:tcBorders>
            <w:vAlign w:val="center"/>
          </w:tcPr>
          <w:p w:rsidR="0016736F" w:rsidRPr="00E351B3" w:rsidRDefault="0016736F" w:rsidP="001B4548">
            <w:pPr>
              <w:rPr>
                <w:b/>
              </w:rPr>
            </w:pPr>
            <w:r w:rsidRPr="00E351B3">
              <w:rPr>
                <w:b/>
              </w:rPr>
              <w:t>Telephone Number</w:t>
            </w:r>
          </w:p>
        </w:tc>
        <w:tc>
          <w:tcPr>
            <w:tcW w:w="6695" w:type="dxa"/>
            <w:gridSpan w:val="4"/>
            <w:tcBorders>
              <w:bottom w:val="single" w:sz="4" w:space="0" w:color="auto"/>
            </w:tcBorders>
            <w:vAlign w:val="center"/>
          </w:tcPr>
          <w:p w:rsidR="0016736F" w:rsidRDefault="00EA4AFC" w:rsidP="001B4548">
            <w:r>
              <w:t>01256 356635</w:t>
            </w:r>
          </w:p>
        </w:tc>
      </w:tr>
      <w:tr w:rsidR="00E02B8F" w:rsidTr="00D2691F">
        <w:tc>
          <w:tcPr>
            <w:tcW w:w="8792" w:type="dxa"/>
            <w:gridSpan w:val="5"/>
            <w:tcBorders>
              <w:left w:val="nil"/>
              <w:right w:val="nil"/>
            </w:tcBorders>
            <w:vAlign w:val="center"/>
          </w:tcPr>
          <w:p w:rsidR="00E02B8F" w:rsidRDefault="00E02B8F" w:rsidP="001B4548"/>
        </w:tc>
      </w:tr>
      <w:tr w:rsidR="00AB542A" w:rsidTr="00D2691F">
        <w:trPr>
          <w:trHeight w:val="454"/>
        </w:trPr>
        <w:tc>
          <w:tcPr>
            <w:tcW w:w="2097" w:type="dxa"/>
            <w:tcBorders>
              <w:bottom w:val="single" w:sz="4" w:space="0" w:color="auto"/>
            </w:tcBorders>
            <w:vAlign w:val="center"/>
          </w:tcPr>
          <w:p w:rsidR="0016736F" w:rsidRPr="00767197" w:rsidRDefault="00E351B3" w:rsidP="001B4548">
            <w:pPr>
              <w:rPr>
                <w:b/>
              </w:rPr>
            </w:pPr>
            <w:r w:rsidRPr="00767197">
              <w:rPr>
                <w:b/>
              </w:rPr>
              <w:t>E</w:t>
            </w:r>
            <w:r w:rsidR="0016736F" w:rsidRPr="00767197">
              <w:rPr>
                <w:b/>
              </w:rPr>
              <w:t>mail</w:t>
            </w:r>
            <w:r w:rsidRPr="00767197">
              <w:rPr>
                <w:b/>
              </w:rPr>
              <w:t xml:space="preserve"> address</w:t>
            </w:r>
          </w:p>
        </w:tc>
        <w:tc>
          <w:tcPr>
            <w:tcW w:w="6695" w:type="dxa"/>
            <w:gridSpan w:val="4"/>
            <w:tcBorders>
              <w:bottom w:val="single" w:sz="4" w:space="0" w:color="auto"/>
            </w:tcBorders>
            <w:vAlign w:val="center"/>
          </w:tcPr>
          <w:p w:rsidR="0016736F" w:rsidRDefault="00EA4AFC" w:rsidP="001B4548">
            <w:r>
              <w:t>adminoffice@saxonwood.hants.sch.uk</w:t>
            </w:r>
          </w:p>
        </w:tc>
      </w:tr>
      <w:tr w:rsidR="00E02B8F" w:rsidTr="00D2691F">
        <w:tc>
          <w:tcPr>
            <w:tcW w:w="8792" w:type="dxa"/>
            <w:gridSpan w:val="5"/>
            <w:tcBorders>
              <w:left w:val="nil"/>
              <w:right w:val="nil"/>
            </w:tcBorders>
            <w:vAlign w:val="center"/>
          </w:tcPr>
          <w:p w:rsidR="00E02B8F" w:rsidRDefault="00E02B8F" w:rsidP="001B4548"/>
        </w:tc>
      </w:tr>
      <w:tr w:rsidR="00AB542A" w:rsidTr="00D2691F">
        <w:trPr>
          <w:trHeight w:val="454"/>
        </w:trPr>
        <w:tc>
          <w:tcPr>
            <w:tcW w:w="2097" w:type="dxa"/>
            <w:tcBorders>
              <w:bottom w:val="single" w:sz="4" w:space="0" w:color="auto"/>
            </w:tcBorders>
            <w:vAlign w:val="center"/>
          </w:tcPr>
          <w:p w:rsidR="0016736F" w:rsidRPr="00767197" w:rsidRDefault="00E351B3" w:rsidP="001B4548">
            <w:pPr>
              <w:rPr>
                <w:b/>
              </w:rPr>
            </w:pPr>
            <w:r w:rsidRPr="00767197">
              <w:rPr>
                <w:b/>
              </w:rPr>
              <w:t>W</w:t>
            </w:r>
            <w:r w:rsidR="0016736F" w:rsidRPr="00767197">
              <w:rPr>
                <w:b/>
              </w:rPr>
              <w:t>ebsite</w:t>
            </w:r>
            <w:r w:rsidRPr="00767197">
              <w:rPr>
                <w:b/>
              </w:rPr>
              <w:t xml:space="preserve"> address</w:t>
            </w:r>
          </w:p>
        </w:tc>
        <w:tc>
          <w:tcPr>
            <w:tcW w:w="6695" w:type="dxa"/>
            <w:gridSpan w:val="4"/>
            <w:tcBorders>
              <w:bottom w:val="single" w:sz="4" w:space="0" w:color="auto"/>
            </w:tcBorders>
            <w:vAlign w:val="center"/>
          </w:tcPr>
          <w:p w:rsidR="0016736F" w:rsidRDefault="0078256C" w:rsidP="001B4548">
            <w:hyperlink r:id="rId5" w:history="1">
              <w:r w:rsidR="00EA4AFC">
                <w:rPr>
                  <w:rStyle w:val="Hyperlink"/>
                </w:rPr>
                <w:t>http://www.saxonwood.hants.sch.uk/</w:t>
              </w:r>
            </w:hyperlink>
          </w:p>
        </w:tc>
      </w:tr>
      <w:tr w:rsidR="00E02B8F" w:rsidTr="00D2691F">
        <w:trPr>
          <w:trHeight w:val="283"/>
        </w:trPr>
        <w:tc>
          <w:tcPr>
            <w:tcW w:w="8792" w:type="dxa"/>
            <w:gridSpan w:val="5"/>
            <w:tcBorders>
              <w:left w:val="nil"/>
              <w:bottom w:val="nil"/>
              <w:right w:val="nil"/>
            </w:tcBorders>
            <w:vAlign w:val="center"/>
          </w:tcPr>
          <w:p w:rsidR="00E02B8F" w:rsidRDefault="00E02B8F" w:rsidP="001B4548"/>
        </w:tc>
      </w:tr>
      <w:tr w:rsidR="00D03C89" w:rsidRPr="00767197" w:rsidTr="00D2691F">
        <w:tc>
          <w:tcPr>
            <w:tcW w:w="8792" w:type="dxa"/>
            <w:gridSpan w:val="5"/>
            <w:tcBorders>
              <w:top w:val="nil"/>
              <w:left w:val="nil"/>
              <w:right w:val="nil"/>
            </w:tcBorders>
            <w:vAlign w:val="center"/>
          </w:tcPr>
          <w:p w:rsidR="00D03C89" w:rsidRPr="00767197" w:rsidRDefault="0016736F" w:rsidP="001B4548">
            <w:pPr>
              <w:rPr>
                <w:b/>
              </w:rPr>
            </w:pPr>
            <w:r w:rsidRPr="00767197">
              <w:rPr>
                <w:b/>
              </w:rPr>
              <w:t>Overview of your Education Setting</w:t>
            </w:r>
            <w:r w:rsidR="006832D2">
              <w:rPr>
                <w:b/>
              </w:rPr>
              <w:t xml:space="preserve"> (30 words)</w:t>
            </w:r>
          </w:p>
        </w:tc>
      </w:tr>
      <w:tr w:rsidR="00D03C89" w:rsidTr="00D2691F">
        <w:trPr>
          <w:trHeight w:val="1191"/>
        </w:trPr>
        <w:tc>
          <w:tcPr>
            <w:tcW w:w="8792" w:type="dxa"/>
            <w:gridSpan w:val="5"/>
            <w:tcBorders>
              <w:bottom w:val="single" w:sz="4" w:space="0" w:color="auto"/>
            </w:tcBorders>
          </w:tcPr>
          <w:p w:rsidR="006B7870" w:rsidRDefault="00103F30" w:rsidP="006B7870">
            <w:r>
              <w:t>Saxon Wood</w:t>
            </w:r>
            <w:r w:rsidR="00816A81">
              <w:t xml:space="preserve"> </w:t>
            </w:r>
            <w:r>
              <w:t>is a</w:t>
            </w:r>
            <w:r w:rsidR="006B7870">
              <w:t xml:space="preserve"> special </w:t>
            </w:r>
            <w:r w:rsidR="00816A81">
              <w:t xml:space="preserve">primary school </w:t>
            </w:r>
            <w:r w:rsidR="003508D7">
              <w:t xml:space="preserve">and nursery </w:t>
            </w:r>
            <w:r w:rsidR="00816A81">
              <w:t xml:space="preserve">for children </w:t>
            </w:r>
            <w:r w:rsidR="006B7870">
              <w:t>with physical</w:t>
            </w:r>
            <w:r w:rsidR="00E436C3">
              <w:t>, medical</w:t>
            </w:r>
            <w:r w:rsidR="006B7870">
              <w:t xml:space="preserve"> and </w:t>
            </w:r>
            <w:r w:rsidR="00971549">
              <w:t xml:space="preserve">associated </w:t>
            </w:r>
            <w:r w:rsidR="006B7870">
              <w:t xml:space="preserve">learning difficulties.   </w:t>
            </w:r>
          </w:p>
          <w:p w:rsidR="00526427" w:rsidRDefault="00526427" w:rsidP="00CC4D4F"/>
          <w:p w:rsidR="00526427" w:rsidRDefault="00526427" w:rsidP="00CC4D4F"/>
        </w:tc>
      </w:tr>
      <w:tr w:rsidR="00767197" w:rsidTr="00D2691F">
        <w:trPr>
          <w:trHeight w:val="340"/>
        </w:trPr>
        <w:tc>
          <w:tcPr>
            <w:tcW w:w="8792" w:type="dxa"/>
            <w:gridSpan w:val="5"/>
            <w:tcBorders>
              <w:left w:val="nil"/>
              <w:bottom w:val="single" w:sz="4" w:space="0" w:color="auto"/>
              <w:right w:val="nil"/>
            </w:tcBorders>
            <w:vAlign w:val="center"/>
          </w:tcPr>
          <w:p w:rsidR="00767197" w:rsidRDefault="00767197" w:rsidP="001B4548"/>
        </w:tc>
      </w:tr>
      <w:tr w:rsidR="00482B83" w:rsidTr="00D2691F">
        <w:tc>
          <w:tcPr>
            <w:tcW w:w="8792" w:type="dxa"/>
            <w:gridSpan w:val="5"/>
            <w:tcBorders>
              <w:top w:val="single" w:sz="4" w:space="0" w:color="auto"/>
              <w:left w:val="single" w:sz="4" w:space="0" w:color="auto"/>
              <w:bottom w:val="single" w:sz="4" w:space="0" w:color="auto"/>
              <w:right w:val="single" w:sz="4" w:space="0" w:color="auto"/>
            </w:tcBorders>
            <w:vAlign w:val="center"/>
          </w:tcPr>
          <w:p w:rsidR="00482B83" w:rsidRPr="00526427" w:rsidRDefault="00482B83" w:rsidP="001B4548">
            <w:pPr>
              <w:rPr>
                <w:b/>
              </w:rPr>
            </w:pPr>
            <w:r>
              <w:rPr>
                <w:b/>
              </w:rPr>
              <w:t xml:space="preserve">Part 2: </w:t>
            </w:r>
            <w:r w:rsidRPr="00482B83">
              <w:t>Please Complete the following questions which will make up your education settings Local Offer</w:t>
            </w:r>
            <w:r w:rsidR="006832D2">
              <w:t>. (please refer to the guidance notes for more information about what to include under each of the questions)</w:t>
            </w:r>
          </w:p>
        </w:tc>
      </w:tr>
      <w:tr w:rsidR="00482B83" w:rsidTr="00D2691F">
        <w:trPr>
          <w:trHeight w:val="340"/>
        </w:trPr>
        <w:tc>
          <w:tcPr>
            <w:tcW w:w="8792" w:type="dxa"/>
            <w:gridSpan w:val="5"/>
            <w:tcBorders>
              <w:top w:val="single" w:sz="4" w:space="0" w:color="auto"/>
              <w:left w:val="nil"/>
              <w:bottom w:val="nil"/>
              <w:right w:val="nil"/>
            </w:tcBorders>
            <w:vAlign w:val="center"/>
          </w:tcPr>
          <w:p w:rsidR="00482B83" w:rsidRPr="00526427" w:rsidRDefault="00482B83" w:rsidP="001B4548">
            <w:pPr>
              <w:rPr>
                <w:b/>
              </w:rPr>
            </w:pPr>
          </w:p>
        </w:tc>
      </w:tr>
      <w:tr w:rsidR="00482B83" w:rsidTr="00D2691F">
        <w:trPr>
          <w:trHeight w:val="510"/>
        </w:trPr>
        <w:tc>
          <w:tcPr>
            <w:tcW w:w="8792" w:type="dxa"/>
            <w:gridSpan w:val="5"/>
            <w:tcBorders>
              <w:top w:val="nil"/>
              <w:left w:val="nil"/>
              <w:bottom w:val="single" w:sz="4" w:space="0" w:color="auto"/>
              <w:right w:val="nil"/>
            </w:tcBorders>
          </w:tcPr>
          <w:p w:rsidR="00482B83" w:rsidRPr="00CC4D4F" w:rsidRDefault="006832D2" w:rsidP="00242637">
            <w:pPr>
              <w:rPr>
                <w:rFonts w:cs="Arial"/>
                <w:b/>
              </w:rPr>
            </w:pPr>
            <w:r w:rsidRPr="00CC4D4F">
              <w:rPr>
                <w:rFonts w:cs="Arial"/>
                <w:b/>
              </w:rPr>
              <w:t xml:space="preserve">How does your education setting know if children/young people need extra help and what should I do if I think my child may have special educational needs? </w:t>
            </w:r>
            <w:r w:rsidR="00915634" w:rsidRPr="00CC4D4F">
              <w:rPr>
                <w:rFonts w:cs="Arial"/>
                <w:b/>
              </w:rPr>
              <w:t>(250 Words)</w:t>
            </w:r>
          </w:p>
        </w:tc>
      </w:tr>
      <w:tr w:rsidR="00482B83" w:rsidTr="00D2691F">
        <w:trPr>
          <w:trHeight w:val="2721"/>
        </w:trPr>
        <w:tc>
          <w:tcPr>
            <w:tcW w:w="8792" w:type="dxa"/>
            <w:gridSpan w:val="5"/>
            <w:tcBorders>
              <w:top w:val="single" w:sz="4" w:space="0" w:color="auto"/>
              <w:left w:val="single" w:sz="4" w:space="0" w:color="auto"/>
              <w:bottom w:val="single" w:sz="4" w:space="0" w:color="auto"/>
              <w:right w:val="single" w:sz="4" w:space="0" w:color="auto"/>
            </w:tcBorders>
          </w:tcPr>
          <w:p w:rsidR="00475D09" w:rsidRDefault="00AF7B1F" w:rsidP="00500D75">
            <w:r>
              <w:t xml:space="preserve">If your child </w:t>
            </w:r>
            <w:r w:rsidR="000F79EC">
              <w:t xml:space="preserve">comes to Saxon Wood they will already have been identified as having Special Educational Needs.   They will already be </w:t>
            </w:r>
            <w:r>
              <w:t xml:space="preserve">known </w:t>
            </w:r>
            <w:r w:rsidR="00475D09">
              <w:t xml:space="preserve">to health professionals, portage or the Local Authority because of their special </w:t>
            </w:r>
            <w:r>
              <w:t xml:space="preserve">needs and medical conditions or </w:t>
            </w:r>
            <w:r w:rsidR="00816A81">
              <w:t>receiving support from any of these professionals they may recommend us to you.</w:t>
            </w:r>
          </w:p>
          <w:p w:rsidR="00D2691F" w:rsidRDefault="00D2691F" w:rsidP="00500D75"/>
          <w:p w:rsidR="00D2691F" w:rsidRDefault="00D2691F" w:rsidP="00500D75">
            <w:r>
              <w:t>The children who come to Saxon Wood have a range of physical difficulties and we have children who have additional needs such as a visual impairm</w:t>
            </w:r>
            <w:r w:rsidR="009E5098">
              <w:t>ent</w:t>
            </w:r>
            <w:r w:rsidR="00293DAB">
              <w:t xml:space="preserve"> </w:t>
            </w:r>
            <w:r w:rsidR="003508D7">
              <w:t>and the majority have</w:t>
            </w:r>
            <w:r w:rsidR="00293DAB">
              <w:t xml:space="preserve"> communication difficulties</w:t>
            </w:r>
            <w:r>
              <w:t>.  We have considerable expertise in meeting these needs.</w:t>
            </w:r>
            <w:r w:rsidR="00E436C3">
              <w:t xml:space="preserve">  Over recent years we have seen an increase in the number of children who have complex medical needs and profound learning difficulties.</w:t>
            </w:r>
          </w:p>
          <w:p w:rsidR="00D2691F" w:rsidRDefault="00D2691F" w:rsidP="00500D75"/>
          <w:p w:rsidR="00D2691F" w:rsidRDefault="00D2691F" w:rsidP="00D2691F">
            <w:r>
              <w:t>All referrals and admissions are dealt with by the Local Authority special needs team.</w:t>
            </w:r>
          </w:p>
          <w:p w:rsidR="00D2691F" w:rsidRDefault="00D2691F" w:rsidP="00D2691F"/>
          <w:p w:rsidR="00D2691F" w:rsidRDefault="00D2691F" w:rsidP="00D2691F">
            <w:r>
              <w:t xml:space="preserve">If your child comes to us in the nursery we will assess their physical and academic needs and request a statutory assessment.    If your child is coming from another setting they will already have </w:t>
            </w:r>
            <w:r w:rsidR="00E436C3">
              <w:t>an Education Health Plan (EHCP)</w:t>
            </w:r>
            <w:r>
              <w:t>.</w:t>
            </w:r>
          </w:p>
          <w:p w:rsidR="00482B83" w:rsidRPr="00526427" w:rsidRDefault="00482B83" w:rsidP="00293DAB">
            <w:pPr>
              <w:rPr>
                <w:b/>
              </w:rPr>
            </w:pPr>
          </w:p>
        </w:tc>
      </w:tr>
      <w:tr w:rsidR="00AB542A" w:rsidTr="00D2691F">
        <w:trPr>
          <w:trHeight w:val="340"/>
        </w:trPr>
        <w:tc>
          <w:tcPr>
            <w:tcW w:w="8792" w:type="dxa"/>
            <w:gridSpan w:val="5"/>
            <w:tcBorders>
              <w:top w:val="nil"/>
              <w:left w:val="nil"/>
              <w:bottom w:val="single" w:sz="4" w:space="0" w:color="auto"/>
              <w:right w:val="nil"/>
            </w:tcBorders>
          </w:tcPr>
          <w:p w:rsidR="006832D2" w:rsidRPr="00CC4D4F" w:rsidRDefault="00915634" w:rsidP="00242637">
            <w:pPr>
              <w:rPr>
                <w:rFonts w:cs="Arial"/>
                <w:b/>
              </w:rPr>
            </w:pPr>
            <w:r w:rsidRPr="00CC4D4F">
              <w:rPr>
                <w:rFonts w:cs="Arial"/>
                <w:b/>
              </w:rPr>
              <w:lastRenderedPageBreak/>
              <w:t>How will the education setting staff support my child / young person? (250 words)</w:t>
            </w:r>
          </w:p>
        </w:tc>
      </w:tr>
      <w:tr w:rsidR="006832D2" w:rsidTr="00D2691F">
        <w:trPr>
          <w:trHeight w:val="2721"/>
        </w:trPr>
        <w:tc>
          <w:tcPr>
            <w:tcW w:w="8792" w:type="dxa"/>
            <w:gridSpan w:val="5"/>
            <w:tcBorders>
              <w:top w:val="single" w:sz="4" w:space="0" w:color="auto"/>
              <w:left w:val="single" w:sz="4" w:space="0" w:color="auto"/>
              <w:bottom w:val="single" w:sz="4" w:space="0" w:color="auto"/>
              <w:right w:val="single" w:sz="4" w:space="0" w:color="auto"/>
            </w:tcBorders>
          </w:tcPr>
          <w:p w:rsidR="00A12E80" w:rsidRDefault="00A12E80" w:rsidP="006B7870">
            <w:r>
              <w:t xml:space="preserve">At Saxon Wood we follow the same curriculum as mainstream </w:t>
            </w:r>
            <w:r w:rsidR="00E436C3">
              <w:t>schools across the country.</w:t>
            </w:r>
          </w:p>
          <w:p w:rsidR="00682293" w:rsidRDefault="00682293" w:rsidP="006B7870"/>
          <w:p w:rsidR="005408A8" w:rsidRDefault="00AF7B1F" w:rsidP="006B7870">
            <w:r>
              <w:t>If your child comes to Saxon</w:t>
            </w:r>
            <w:r w:rsidR="005408A8">
              <w:t xml:space="preserve"> Wood </w:t>
            </w:r>
            <w:r>
              <w:t xml:space="preserve">they will </w:t>
            </w:r>
            <w:r w:rsidR="005408A8">
              <w:t xml:space="preserve">benefit from a highly experienced staff team and dedicated teachers.  </w:t>
            </w:r>
            <w:r>
              <w:t>Our s</w:t>
            </w:r>
            <w:r w:rsidR="005408A8">
              <w:t xml:space="preserve">taff ratios are high </w:t>
            </w:r>
            <w:r>
              <w:t xml:space="preserve">and your child will be in a class </w:t>
            </w:r>
            <w:r w:rsidR="00293DAB">
              <w:t xml:space="preserve">with a teacher, senior assistant and two support assistants.  </w:t>
            </w:r>
            <w:r>
              <w:t xml:space="preserve">Class sizes </w:t>
            </w:r>
            <w:r w:rsidR="00E436C3">
              <w:t>vary depending upon the children’s needs.  Academic</w:t>
            </w:r>
            <w:r w:rsidR="005408A8">
              <w:t xml:space="preserve"> work is broken down into achievable but challenging tasks</w:t>
            </w:r>
            <w:r w:rsidR="00293DAB">
              <w:t xml:space="preserve"> and the curriculum is designed to provide different levels of challenge and learning</w:t>
            </w:r>
            <w:r>
              <w:t xml:space="preserve"> which is tailored to your child through an Individual Education Plan (IEP).</w:t>
            </w:r>
          </w:p>
          <w:p w:rsidR="005408A8" w:rsidRDefault="005408A8" w:rsidP="006B7870"/>
          <w:p w:rsidR="00BB4553" w:rsidRDefault="009E5098" w:rsidP="006B7870">
            <w:r>
              <w:t>At Saxon Wood y</w:t>
            </w:r>
            <w:r w:rsidR="00AF7B1F">
              <w:t xml:space="preserve">our child will also </w:t>
            </w:r>
            <w:r w:rsidR="00F50F75">
              <w:t>benefit from</w:t>
            </w:r>
            <w:r w:rsidR="006B7870">
              <w:t xml:space="preserve"> a multi professional approach to meet </w:t>
            </w:r>
            <w:r w:rsidR="00F50F75">
              <w:t>their</w:t>
            </w:r>
            <w:r>
              <w:t xml:space="preserve"> needs.   We have a</w:t>
            </w:r>
            <w:r w:rsidR="00BB4553">
              <w:t xml:space="preserve"> </w:t>
            </w:r>
            <w:r w:rsidR="00293DAB">
              <w:t>NHS physiotherapist</w:t>
            </w:r>
            <w:r w:rsidR="00BB4553">
              <w:t xml:space="preserve"> and </w:t>
            </w:r>
            <w:r w:rsidR="006B7870">
              <w:t>occupational therapi</w:t>
            </w:r>
            <w:r w:rsidR="00F50F75">
              <w:t xml:space="preserve">st </w:t>
            </w:r>
            <w:r w:rsidR="00293DAB">
              <w:t>in school</w:t>
            </w:r>
            <w:r w:rsidR="00F50F75">
              <w:t xml:space="preserve"> three days a week</w:t>
            </w:r>
            <w:r w:rsidR="00293DAB">
              <w:t xml:space="preserve">.  </w:t>
            </w:r>
            <w:r w:rsidR="00BB4553">
              <w:t>We also have a</w:t>
            </w:r>
            <w:r w:rsidR="00F50F75">
              <w:t xml:space="preserve"> Speech and Language Therapist </w:t>
            </w:r>
            <w:r w:rsidR="00BB4553">
              <w:t>who visits</w:t>
            </w:r>
            <w:r w:rsidR="00F50F75">
              <w:t xml:space="preserve"> on a needs basis. </w:t>
            </w:r>
          </w:p>
          <w:p w:rsidR="00BB4553" w:rsidRDefault="00BB4553" w:rsidP="006B7870"/>
          <w:p w:rsidR="006B7870" w:rsidRDefault="006B7870" w:rsidP="006B7870">
            <w:r>
              <w:t xml:space="preserve">These professionals devise therapy programmes </w:t>
            </w:r>
            <w:r w:rsidR="00BB4553">
              <w:t>which</w:t>
            </w:r>
            <w:r>
              <w:t xml:space="preserve"> our </w:t>
            </w:r>
            <w:r w:rsidR="005408A8">
              <w:t xml:space="preserve">experienced </w:t>
            </w:r>
            <w:r>
              <w:t xml:space="preserve">class staff </w:t>
            </w:r>
            <w:r w:rsidR="00BB4553">
              <w:t>deliver</w:t>
            </w:r>
            <w:r>
              <w:t>.  We also have a full</w:t>
            </w:r>
            <w:r w:rsidR="00E436C3">
              <w:t xml:space="preserve"> time NHS Associate </w:t>
            </w:r>
            <w:proofErr w:type="gramStart"/>
            <w:r w:rsidR="00E436C3">
              <w:t xml:space="preserve">Practitioner </w:t>
            </w:r>
            <w:r>
              <w:t xml:space="preserve"> </w:t>
            </w:r>
            <w:r w:rsidR="00BB4553">
              <w:t>to</w:t>
            </w:r>
            <w:proofErr w:type="gramEnd"/>
            <w:r>
              <w:t xml:space="preserve"> meet</w:t>
            </w:r>
            <w:r w:rsidR="00BB4553">
              <w:t xml:space="preserve"> </w:t>
            </w:r>
            <w:r w:rsidR="00AF7B1F">
              <w:t xml:space="preserve">any of the </w:t>
            </w:r>
            <w:r w:rsidR="00F50F75">
              <w:t>medical needs</w:t>
            </w:r>
            <w:r w:rsidR="00AF7B1F">
              <w:t xml:space="preserve"> your child may have</w:t>
            </w:r>
            <w:r>
              <w:t>.</w:t>
            </w:r>
          </w:p>
          <w:p w:rsidR="006B7870" w:rsidRDefault="006B7870" w:rsidP="006B7870"/>
          <w:p w:rsidR="006B7870" w:rsidRDefault="00F50F75" w:rsidP="006B7870">
            <w:r>
              <w:t xml:space="preserve">If your child has an additional need such as a hearing or visual impairment we will arrange the </w:t>
            </w:r>
            <w:r w:rsidR="006B7870">
              <w:t xml:space="preserve">Hampshire teacher advisers </w:t>
            </w:r>
            <w:r w:rsidR="00BB4553">
              <w:t>to visit,</w:t>
            </w:r>
            <w:r>
              <w:t xml:space="preserve"> assess their needs</w:t>
            </w:r>
            <w:r w:rsidR="00BB4553">
              <w:t xml:space="preserve"> and provide advice to the school</w:t>
            </w:r>
            <w:r>
              <w:t>.</w:t>
            </w:r>
            <w:r w:rsidR="006B7870">
              <w:t xml:space="preserve"> </w:t>
            </w:r>
            <w:r w:rsidR="005408A8">
              <w:t xml:space="preserve">  </w:t>
            </w:r>
          </w:p>
          <w:p w:rsidR="006B7870" w:rsidRDefault="006B7870" w:rsidP="006B7870"/>
          <w:p w:rsidR="00F50F75" w:rsidRDefault="00F50F75" w:rsidP="006B7870">
            <w:r>
              <w:t xml:space="preserve">If your child has a communication difficulty their needs will be met by the </w:t>
            </w:r>
            <w:r w:rsidR="006B7870">
              <w:t>school</w:t>
            </w:r>
            <w:r>
              <w:t xml:space="preserve">s </w:t>
            </w:r>
            <w:r w:rsidR="00E436C3">
              <w:t>experienced staff and our visiting speech and language therapists.</w:t>
            </w:r>
            <w:r>
              <w:t xml:space="preserve">  </w:t>
            </w:r>
          </w:p>
          <w:p w:rsidR="00F50F75" w:rsidRDefault="00F50F75" w:rsidP="006B7870"/>
          <w:p w:rsidR="005408A8" w:rsidRDefault="005408A8" w:rsidP="006B7870"/>
          <w:p w:rsidR="006832D2" w:rsidRPr="00526427" w:rsidRDefault="006832D2" w:rsidP="00894679">
            <w:pPr>
              <w:rPr>
                <w:b/>
              </w:rPr>
            </w:pPr>
          </w:p>
        </w:tc>
      </w:tr>
      <w:tr w:rsidR="00915634" w:rsidTr="00D2691F">
        <w:trPr>
          <w:trHeight w:val="340"/>
        </w:trPr>
        <w:tc>
          <w:tcPr>
            <w:tcW w:w="8792" w:type="dxa"/>
            <w:gridSpan w:val="5"/>
            <w:tcBorders>
              <w:top w:val="single" w:sz="4" w:space="0" w:color="auto"/>
              <w:left w:val="nil"/>
              <w:bottom w:val="nil"/>
              <w:right w:val="nil"/>
            </w:tcBorders>
            <w:vAlign w:val="center"/>
          </w:tcPr>
          <w:p w:rsidR="00915634" w:rsidRDefault="00915634" w:rsidP="00E3066E">
            <w:pPr>
              <w:rPr>
                <w:rFonts w:ascii="Arial" w:hAnsi="Arial" w:cs="Arial"/>
                <w:b/>
                <w:i/>
                <w:sz w:val="21"/>
                <w:szCs w:val="21"/>
              </w:rPr>
            </w:pPr>
          </w:p>
        </w:tc>
      </w:tr>
      <w:tr w:rsidR="00AB542A" w:rsidTr="00D2691F">
        <w:trPr>
          <w:trHeight w:val="567"/>
        </w:trPr>
        <w:tc>
          <w:tcPr>
            <w:tcW w:w="8792" w:type="dxa"/>
            <w:gridSpan w:val="5"/>
            <w:tcBorders>
              <w:top w:val="nil"/>
              <w:left w:val="nil"/>
              <w:bottom w:val="single" w:sz="4" w:space="0" w:color="auto"/>
              <w:right w:val="nil"/>
            </w:tcBorders>
          </w:tcPr>
          <w:p w:rsidR="006832D2" w:rsidRPr="00CC4D4F" w:rsidRDefault="006832D2" w:rsidP="00242637">
            <w:pPr>
              <w:rPr>
                <w:rFonts w:cs="Arial"/>
                <w:b/>
              </w:rPr>
            </w:pPr>
            <w:r w:rsidRPr="00CC4D4F">
              <w:rPr>
                <w:rFonts w:cs="Arial"/>
                <w:b/>
              </w:rPr>
              <w:t xml:space="preserve">How </w:t>
            </w:r>
            <w:r w:rsidR="00915634" w:rsidRPr="00CC4D4F">
              <w:rPr>
                <w:rFonts w:cs="Arial"/>
                <w:b/>
              </w:rPr>
              <w:t>will the curriculum at your education setting be matched to my child / young person’s needs? (250 words)</w:t>
            </w:r>
            <w:r w:rsidRPr="00CC4D4F">
              <w:rPr>
                <w:rFonts w:cs="Arial"/>
                <w:b/>
              </w:rPr>
              <w:t xml:space="preserve"> </w:t>
            </w:r>
          </w:p>
        </w:tc>
      </w:tr>
      <w:tr w:rsidR="006832D2" w:rsidTr="00D2691F">
        <w:trPr>
          <w:trHeight w:val="2721"/>
        </w:trPr>
        <w:tc>
          <w:tcPr>
            <w:tcW w:w="8792" w:type="dxa"/>
            <w:gridSpan w:val="5"/>
            <w:tcBorders>
              <w:top w:val="single" w:sz="4" w:space="0" w:color="auto"/>
              <w:left w:val="single" w:sz="4" w:space="0" w:color="auto"/>
              <w:bottom w:val="single" w:sz="4" w:space="0" w:color="auto"/>
              <w:right w:val="single" w:sz="4" w:space="0" w:color="auto"/>
            </w:tcBorders>
          </w:tcPr>
          <w:p w:rsidR="009248C8" w:rsidRDefault="009248C8" w:rsidP="006B7870">
            <w:r>
              <w:t xml:space="preserve">We are a fully inclusive school and offer a wide and varied curriculum which will be tailored to your child’s needs </w:t>
            </w:r>
            <w:r w:rsidR="005B3B1A">
              <w:t>th</w:t>
            </w:r>
            <w:r w:rsidR="00293DAB">
              <w:t>rough Individual Education Plan</w:t>
            </w:r>
            <w:r w:rsidR="005B3B1A">
              <w:t xml:space="preserve"> (IEP) targets</w:t>
            </w:r>
            <w:r>
              <w:t xml:space="preserve">. </w:t>
            </w:r>
          </w:p>
          <w:p w:rsidR="009248C8" w:rsidRDefault="009248C8" w:rsidP="006B7870"/>
          <w:p w:rsidR="009248C8" w:rsidRDefault="006B7870" w:rsidP="006B7870">
            <w:r>
              <w:t xml:space="preserve">Class teaching, small group teaching and individual work </w:t>
            </w:r>
            <w:r w:rsidR="009248C8">
              <w:t>ensure</w:t>
            </w:r>
            <w:r w:rsidR="005B3B1A">
              <w:t>s</w:t>
            </w:r>
            <w:r w:rsidR="009248C8">
              <w:t xml:space="preserve"> a flexible approach in meeting your child’s needs.</w:t>
            </w:r>
            <w:r>
              <w:t xml:space="preserve"> </w:t>
            </w:r>
            <w:r w:rsidR="009248C8">
              <w:t xml:space="preserve">  </w:t>
            </w:r>
          </w:p>
          <w:p w:rsidR="00F96382" w:rsidRDefault="00F96382" w:rsidP="006B7870"/>
          <w:p w:rsidR="006B7870" w:rsidRDefault="009248C8" w:rsidP="006B7870">
            <w:r>
              <w:t>If your child needs additional support they can</w:t>
            </w:r>
            <w:r w:rsidR="006B7870">
              <w:t xml:space="preserve"> be withdrawn for concentrated communication or </w:t>
            </w:r>
            <w:r>
              <w:t>speech and language</w:t>
            </w:r>
            <w:r w:rsidR="006B7870">
              <w:t xml:space="preserve"> work.  These sessions are used to teach new skills which are then practised in the classroom.  Whenever possible all therapies and communication</w:t>
            </w:r>
            <w:r w:rsidR="008E19FA">
              <w:t xml:space="preserve"> wo</w:t>
            </w:r>
            <w:r>
              <w:t xml:space="preserve">rk is carried out in class and if you visit you may see children </w:t>
            </w:r>
            <w:r w:rsidR="006B7870">
              <w:t>being taught whist in standing frames or using other equipment.</w:t>
            </w:r>
          </w:p>
          <w:p w:rsidR="009248C8" w:rsidRDefault="009248C8" w:rsidP="006B7870"/>
          <w:p w:rsidR="009248C8" w:rsidRDefault="00AF7B1F" w:rsidP="006B7870">
            <w:r>
              <w:t>Staff are</w:t>
            </w:r>
            <w:r w:rsidR="009248C8">
              <w:t xml:space="preserve"> experienced in working with children who have a range of physical and learning needs. </w:t>
            </w:r>
          </w:p>
          <w:p w:rsidR="009248C8" w:rsidRDefault="009248C8" w:rsidP="006B7870"/>
          <w:p w:rsidR="009248C8" w:rsidRDefault="009248C8" w:rsidP="006B7870">
            <w:r>
              <w:t xml:space="preserve">We </w:t>
            </w:r>
            <w:r w:rsidR="00F96382">
              <w:t xml:space="preserve">use ICT equipment such as </w:t>
            </w:r>
            <w:r>
              <w:t>touch screen computers and Eye Gaze equipment in each class to support learning.</w:t>
            </w:r>
            <w:r w:rsidR="008B4281">
              <w:t xml:space="preserve">  We will match the approach and equipment to meet your child’s learning needs.</w:t>
            </w:r>
          </w:p>
          <w:p w:rsidR="00F96382" w:rsidRDefault="00F96382" w:rsidP="006B7870"/>
          <w:p w:rsidR="00F96382" w:rsidRDefault="00F96382" w:rsidP="006B7870">
            <w:r>
              <w:t>We believe in pra</w:t>
            </w:r>
            <w:r w:rsidR="003508D7">
              <w:t>ise and building self-esteem by</w:t>
            </w:r>
            <w:r>
              <w:t xml:space="preserve"> celebrating achievement.  Your </w:t>
            </w:r>
            <w:r w:rsidR="003508D7">
              <w:t>child’s learning</w:t>
            </w:r>
            <w:r>
              <w:t xml:space="preserve"> will be monitored by the class teacher </w:t>
            </w:r>
            <w:r w:rsidR="008B4281">
              <w:t>and staff</w:t>
            </w:r>
            <w:r w:rsidR="009E5098">
              <w:t>,</w:t>
            </w:r>
            <w:r>
              <w:t xml:space="preserve"> their progress celebrated within class through praise and in school assemblies in which we pr</w:t>
            </w:r>
            <w:r w:rsidR="003508D7">
              <w:t>esent achievement certificates and stickers.</w:t>
            </w:r>
            <w:r>
              <w:t xml:space="preserve"> </w:t>
            </w:r>
          </w:p>
          <w:p w:rsidR="006832D2" w:rsidRPr="00526427" w:rsidRDefault="006832D2" w:rsidP="00242637">
            <w:pPr>
              <w:rPr>
                <w:b/>
              </w:rPr>
            </w:pPr>
          </w:p>
        </w:tc>
      </w:tr>
      <w:tr w:rsidR="00915634" w:rsidTr="00D2691F">
        <w:trPr>
          <w:trHeight w:val="340"/>
        </w:trPr>
        <w:tc>
          <w:tcPr>
            <w:tcW w:w="8792" w:type="dxa"/>
            <w:gridSpan w:val="5"/>
            <w:tcBorders>
              <w:top w:val="single" w:sz="4" w:space="0" w:color="auto"/>
              <w:left w:val="nil"/>
              <w:bottom w:val="nil"/>
              <w:right w:val="nil"/>
            </w:tcBorders>
            <w:vAlign w:val="center"/>
          </w:tcPr>
          <w:p w:rsidR="00915634" w:rsidRDefault="00915634" w:rsidP="00E3066E">
            <w:pPr>
              <w:rPr>
                <w:rFonts w:ascii="Arial" w:hAnsi="Arial" w:cs="Arial"/>
                <w:b/>
                <w:i/>
                <w:sz w:val="21"/>
                <w:szCs w:val="21"/>
              </w:rPr>
            </w:pPr>
          </w:p>
        </w:tc>
      </w:tr>
      <w:tr w:rsidR="00AB542A" w:rsidRPr="00CC4D4F" w:rsidTr="00D2691F">
        <w:trPr>
          <w:trHeight w:val="567"/>
        </w:trPr>
        <w:tc>
          <w:tcPr>
            <w:tcW w:w="8792" w:type="dxa"/>
            <w:gridSpan w:val="5"/>
            <w:tcBorders>
              <w:top w:val="nil"/>
              <w:left w:val="nil"/>
              <w:bottom w:val="single" w:sz="4" w:space="0" w:color="auto"/>
              <w:right w:val="nil"/>
            </w:tcBorders>
          </w:tcPr>
          <w:p w:rsidR="00915634" w:rsidRPr="00CC4D4F" w:rsidRDefault="00915634" w:rsidP="00242637">
            <w:pPr>
              <w:rPr>
                <w:rFonts w:cs="Arial"/>
                <w:b/>
              </w:rPr>
            </w:pPr>
            <w:r w:rsidRPr="00CC4D4F">
              <w:rPr>
                <w:rFonts w:cs="Arial"/>
                <w:b/>
              </w:rPr>
              <w:t>How will both you and I know how my child / young person is doing and how will you help me to support my child / young person’s learning? (250 words)</w:t>
            </w:r>
          </w:p>
        </w:tc>
      </w:tr>
      <w:tr w:rsidR="00AB542A" w:rsidTr="00D2691F">
        <w:trPr>
          <w:trHeight w:val="2721"/>
        </w:trPr>
        <w:tc>
          <w:tcPr>
            <w:tcW w:w="8792" w:type="dxa"/>
            <w:gridSpan w:val="5"/>
            <w:tcBorders>
              <w:top w:val="single" w:sz="4" w:space="0" w:color="auto"/>
              <w:left w:val="single" w:sz="4" w:space="0" w:color="auto"/>
              <w:bottom w:val="single" w:sz="4" w:space="0" w:color="auto"/>
              <w:right w:val="single" w:sz="4" w:space="0" w:color="auto"/>
            </w:tcBorders>
          </w:tcPr>
          <w:p w:rsidR="00682293" w:rsidRDefault="00682293" w:rsidP="00682293">
            <w:r>
              <w:t>We encourage regular contact with parents and recognise the expertise they have with regard to their children.  We use a daily contact book and phone calls to ensure parents are aware of their child’s day to day progress.  You are welcome to contact the class teacher to discuss your child’s progress.</w:t>
            </w:r>
          </w:p>
          <w:p w:rsidR="00682293" w:rsidRDefault="00682293" w:rsidP="006B7870"/>
          <w:p w:rsidR="006B7870" w:rsidRDefault="006B7870" w:rsidP="006B7870">
            <w:r>
              <w:t xml:space="preserve">In addition </w:t>
            </w:r>
            <w:r w:rsidR="008B4281">
              <w:t xml:space="preserve">to monitoring your child’s progress </w:t>
            </w:r>
            <w:r>
              <w:t xml:space="preserve">we </w:t>
            </w:r>
            <w:r w:rsidR="003508D7">
              <w:t xml:space="preserve">will </w:t>
            </w:r>
            <w:r>
              <w:t>write individual education plans and shar</w:t>
            </w:r>
            <w:r w:rsidR="003508D7">
              <w:t>e them with you</w:t>
            </w:r>
            <w:r>
              <w:t>.  We have regular mu</w:t>
            </w:r>
            <w:r w:rsidR="008B4281">
              <w:t xml:space="preserve">lti professional team meetings and our </w:t>
            </w:r>
            <w:r>
              <w:t>end of year school reports</w:t>
            </w:r>
            <w:r w:rsidR="006F2E87">
              <w:t>, Parents Evening</w:t>
            </w:r>
            <w:r>
              <w:t xml:space="preserve"> </w:t>
            </w:r>
            <w:r w:rsidR="008B4281">
              <w:t>will tell you</w:t>
            </w:r>
            <w:r w:rsidR="003508D7">
              <w:t xml:space="preserve"> about your child’s</w:t>
            </w:r>
            <w:r>
              <w:t xml:space="preserve"> academic, physical and independence skills progress.</w:t>
            </w:r>
            <w:r w:rsidR="006F2E87">
              <w:t xml:space="preserve">  In addition your child’s progress will be discussed in their Annual Review of the </w:t>
            </w:r>
            <w:r w:rsidR="00E436C3">
              <w:t>EHCP</w:t>
            </w:r>
            <w:r w:rsidR="006F2E87">
              <w:t>.</w:t>
            </w:r>
          </w:p>
          <w:p w:rsidR="00915634" w:rsidRPr="00526427" w:rsidRDefault="00915634" w:rsidP="00682293">
            <w:pPr>
              <w:rPr>
                <w:b/>
              </w:rPr>
            </w:pPr>
          </w:p>
        </w:tc>
      </w:tr>
      <w:tr w:rsidR="00915634" w:rsidTr="00D2691F">
        <w:trPr>
          <w:trHeight w:val="340"/>
        </w:trPr>
        <w:tc>
          <w:tcPr>
            <w:tcW w:w="8792" w:type="dxa"/>
            <w:gridSpan w:val="5"/>
            <w:tcBorders>
              <w:top w:val="single" w:sz="4" w:space="0" w:color="auto"/>
              <w:left w:val="nil"/>
              <w:bottom w:val="nil"/>
              <w:right w:val="nil"/>
            </w:tcBorders>
            <w:vAlign w:val="center"/>
          </w:tcPr>
          <w:p w:rsidR="00915634" w:rsidRDefault="00915634" w:rsidP="00E3066E">
            <w:pPr>
              <w:rPr>
                <w:rFonts w:ascii="Arial" w:hAnsi="Arial" w:cs="Arial"/>
                <w:b/>
                <w:i/>
                <w:sz w:val="21"/>
                <w:szCs w:val="21"/>
              </w:rPr>
            </w:pPr>
          </w:p>
        </w:tc>
      </w:tr>
      <w:tr w:rsidR="00AB542A" w:rsidTr="00D2691F">
        <w:trPr>
          <w:trHeight w:val="340"/>
        </w:trPr>
        <w:tc>
          <w:tcPr>
            <w:tcW w:w="8792" w:type="dxa"/>
            <w:gridSpan w:val="5"/>
            <w:tcBorders>
              <w:top w:val="nil"/>
              <w:left w:val="nil"/>
              <w:bottom w:val="single" w:sz="4" w:space="0" w:color="auto"/>
              <w:right w:val="nil"/>
            </w:tcBorders>
          </w:tcPr>
          <w:p w:rsidR="00915634" w:rsidRPr="00CC4D4F" w:rsidRDefault="00915634" w:rsidP="00862D77">
            <w:pPr>
              <w:rPr>
                <w:rFonts w:cs="Arial"/>
                <w:b/>
              </w:rPr>
            </w:pPr>
            <w:r w:rsidRPr="00CC4D4F">
              <w:rPr>
                <w:rFonts w:cs="Arial"/>
                <w:b/>
              </w:rPr>
              <w:t xml:space="preserve">What support will there be for my child / young person’s overall wellbeing? (250 words) </w:t>
            </w:r>
          </w:p>
        </w:tc>
      </w:tr>
      <w:tr w:rsidR="00AB542A" w:rsidTr="00D2691F">
        <w:trPr>
          <w:trHeight w:val="2835"/>
        </w:trPr>
        <w:tc>
          <w:tcPr>
            <w:tcW w:w="8792" w:type="dxa"/>
            <w:gridSpan w:val="5"/>
            <w:tcBorders>
              <w:top w:val="single" w:sz="4" w:space="0" w:color="auto"/>
              <w:left w:val="single" w:sz="4" w:space="0" w:color="auto"/>
              <w:bottom w:val="single" w:sz="4" w:space="0" w:color="auto"/>
              <w:right w:val="single" w:sz="4" w:space="0" w:color="auto"/>
            </w:tcBorders>
          </w:tcPr>
          <w:p w:rsidR="00EA4AFC" w:rsidRDefault="006B7870" w:rsidP="006B7870">
            <w:r>
              <w:t xml:space="preserve">We pride ourselves on being a caring and friendly school.  Children at Saxon Wood are happy and they feel safe.  </w:t>
            </w:r>
            <w:r w:rsidR="00BB4553">
              <w:t xml:space="preserve">We are a small school and staff know </w:t>
            </w:r>
            <w:r w:rsidR="003508D7">
              <w:t>and enjoy being with the children</w:t>
            </w:r>
            <w:r w:rsidR="00BB4553">
              <w:t>.</w:t>
            </w:r>
          </w:p>
          <w:p w:rsidR="00EA4AFC" w:rsidRDefault="00EA4AFC" w:rsidP="006B7870"/>
          <w:p w:rsidR="006B7870" w:rsidRDefault="003508D7" w:rsidP="006B7870">
            <w:r>
              <w:t>This</w:t>
            </w:r>
            <w:r w:rsidR="006B7870">
              <w:t xml:space="preserve"> good rapport with children </w:t>
            </w:r>
            <w:r>
              <w:t>creates a</w:t>
            </w:r>
            <w:r w:rsidR="006B7870">
              <w:t xml:space="preserve"> nurturin</w:t>
            </w:r>
            <w:r>
              <w:t>g environment which is positive and fun.</w:t>
            </w:r>
            <w:r w:rsidR="006F2E87">
              <w:t xml:space="preserve">  As a school we will encourage your child to develop their self-help skills and independence.</w:t>
            </w:r>
          </w:p>
          <w:p w:rsidR="003508D7" w:rsidRDefault="003508D7" w:rsidP="006B7870"/>
          <w:p w:rsidR="006B7870" w:rsidRDefault="006B7870" w:rsidP="006B7870">
            <w:r>
              <w:t xml:space="preserve">We have a high adult to child ratio and so there is always a friendly ear or observant member of staff to address any </w:t>
            </w:r>
            <w:r w:rsidR="008B4281">
              <w:t xml:space="preserve">of your </w:t>
            </w:r>
            <w:r w:rsidR="003508D7">
              <w:t xml:space="preserve">child’s </w:t>
            </w:r>
            <w:r>
              <w:t>concerns.</w:t>
            </w:r>
          </w:p>
          <w:p w:rsidR="00BB4553" w:rsidRDefault="00BB4553" w:rsidP="006B7870"/>
          <w:p w:rsidR="00BB4553" w:rsidRDefault="00BB4553" w:rsidP="006B7870">
            <w:r>
              <w:t>We have a school council which gives children a say in the activities we do.</w:t>
            </w:r>
            <w:r w:rsidR="00682293">
              <w:t xml:space="preserve">  They meet regularly and are made up of voted members from each class.  </w:t>
            </w:r>
          </w:p>
          <w:p w:rsidR="00BB4553" w:rsidRDefault="00BB4553" w:rsidP="006B7870"/>
          <w:p w:rsidR="00BB4553" w:rsidRDefault="00BB4553" w:rsidP="006B7870">
            <w:r>
              <w:t xml:space="preserve">Many of our children have intimate care needs and we ensure that </w:t>
            </w:r>
            <w:r w:rsidR="00690B49">
              <w:t>these are met sensitively in toilets that provide privacy and the equipment necessary to ensure children are safe.  We have an intimate care policy.</w:t>
            </w:r>
            <w:r w:rsidR="003508D7">
              <w:t xml:space="preserve">  We understand that toileting is an important part </w:t>
            </w:r>
            <w:r w:rsidR="00682293">
              <w:t xml:space="preserve">of school life and ensure </w:t>
            </w:r>
            <w:r w:rsidR="009E5098">
              <w:t>the children’s dignity is maintained at all times.</w:t>
            </w:r>
          </w:p>
          <w:p w:rsidR="00682293" w:rsidRDefault="00682293" w:rsidP="006B7870"/>
          <w:p w:rsidR="00915634" w:rsidRPr="00682293" w:rsidRDefault="00682293" w:rsidP="00CC4D4F">
            <w:r>
              <w:t>Class staff take pastoral responsibility for your child along with the school’s Associate Practitioner.  Staff will always contact you if there are any concerns.   The school has a designated Child Protection Liaison Officer to ensure any welfare concerns are monitored and appropriate action taken.</w:t>
            </w:r>
          </w:p>
        </w:tc>
      </w:tr>
      <w:tr w:rsidR="00CC4D4F" w:rsidRPr="00CC4D4F" w:rsidTr="00D2691F">
        <w:trPr>
          <w:trHeight w:val="567"/>
        </w:trPr>
        <w:tc>
          <w:tcPr>
            <w:tcW w:w="8792" w:type="dxa"/>
            <w:gridSpan w:val="5"/>
            <w:tcBorders>
              <w:top w:val="nil"/>
              <w:left w:val="nil"/>
              <w:bottom w:val="single" w:sz="4" w:space="0" w:color="auto"/>
              <w:right w:val="nil"/>
            </w:tcBorders>
          </w:tcPr>
          <w:p w:rsidR="00915634" w:rsidRPr="00CC4D4F" w:rsidRDefault="00915634" w:rsidP="00862D77">
            <w:pPr>
              <w:rPr>
                <w:rFonts w:cs="Arial"/>
                <w:b/>
              </w:rPr>
            </w:pPr>
            <w:r w:rsidRPr="00CC4D4F">
              <w:rPr>
                <w:rFonts w:cs="Arial"/>
                <w:b/>
              </w:rPr>
              <w:t xml:space="preserve">How does your education setting know if children/young people need extra help and what should I do if I think my child may have special educational needs? </w:t>
            </w:r>
            <w:r w:rsidR="00862D77" w:rsidRPr="00CC4D4F">
              <w:rPr>
                <w:rFonts w:cs="Arial"/>
                <w:b/>
              </w:rPr>
              <w:t>(250 words)</w:t>
            </w:r>
          </w:p>
        </w:tc>
      </w:tr>
      <w:tr w:rsidR="00915634" w:rsidTr="00D2691F">
        <w:trPr>
          <w:trHeight w:val="2665"/>
        </w:trPr>
        <w:tc>
          <w:tcPr>
            <w:tcW w:w="8792" w:type="dxa"/>
            <w:gridSpan w:val="5"/>
            <w:tcBorders>
              <w:top w:val="single" w:sz="4" w:space="0" w:color="auto"/>
              <w:left w:val="single" w:sz="4" w:space="0" w:color="auto"/>
              <w:bottom w:val="single" w:sz="4" w:space="0" w:color="auto"/>
              <w:right w:val="single" w:sz="4" w:space="0" w:color="auto"/>
            </w:tcBorders>
          </w:tcPr>
          <w:p w:rsidR="006B7870" w:rsidRDefault="006B7870" w:rsidP="006B7870">
            <w:r>
              <w:lastRenderedPageBreak/>
              <w:t xml:space="preserve">All </w:t>
            </w:r>
            <w:r w:rsidR="00B5614E">
              <w:t xml:space="preserve">the </w:t>
            </w:r>
            <w:r>
              <w:t>children at Sa</w:t>
            </w:r>
            <w:r w:rsidR="00597915">
              <w:t>xon W</w:t>
            </w:r>
            <w:r>
              <w:t xml:space="preserve">ood have physical, </w:t>
            </w:r>
            <w:r w:rsidR="00B5614E">
              <w:t xml:space="preserve">learning </w:t>
            </w:r>
            <w:r>
              <w:t xml:space="preserve">and communication needs.  </w:t>
            </w:r>
            <w:r w:rsidR="006F2E87">
              <w:t>Your child’s needs should have already been identified.</w:t>
            </w:r>
            <w:r w:rsidR="00682293">
              <w:t xml:space="preserve">  </w:t>
            </w:r>
            <w:r w:rsidR="006F2E87">
              <w:t xml:space="preserve">Other professionals and the Local Authority will help </w:t>
            </w:r>
            <w:proofErr w:type="gramStart"/>
            <w:r w:rsidR="006F2E87">
              <w:t>advise</w:t>
            </w:r>
            <w:proofErr w:type="gramEnd"/>
            <w:r w:rsidR="006F2E87">
              <w:t xml:space="preserve"> you on what school will best meet your child’s needs.  They may recommend that you visit us to find out more about the school.</w:t>
            </w:r>
          </w:p>
          <w:p w:rsidR="00BB4553" w:rsidRDefault="00BB4553" w:rsidP="006B7870"/>
          <w:p w:rsidR="00BB4553" w:rsidRDefault="00BB4553" w:rsidP="006B7870">
            <w:r>
              <w:t xml:space="preserve">The size of the school and the ratio of staff to children </w:t>
            </w:r>
            <w:r w:rsidR="008B4281">
              <w:t>ensure</w:t>
            </w:r>
            <w:r>
              <w:t xml:space="preserve"> that all children are monitored closely.  When any issues or concerns are identified they are dealt with quickly.  Parents are informed and involved in any concerns.</w:t>
            </w:r>
          </w:p>
          <w:p w:rsidR="00804C9A" w:rsidRDefault="00804C9A" w:rsidP="006B7870"/>
          <w:p w:rsidR="00915634" w:rsidRPr="00526427" w:rsidRDefault="00915634" w:rsidP="00B5614E">
            <w:pPr>
              <w:rPr>
                <w:b/>
              </w:rPr>
            </w:pPr>
          </w:p>
        </w:tc>
      </w:tr>
      <w:tr w:rsidR="00915634" w:rsidTr="00D2691F">
        <w:trPr>
          <w:trHeight w:val="340"/>
        </w:trPr>
        <w:tc>
          <w:tcPr>
            <w:tcW w:w="8792" w:type="dxa"/>
            <w:gridSpan w:val="5"/>
            <w:tcBorders>
              <w:top w:val="single" w:sz="4" w:space="0" w:color="auto"/>
              <w:left w:val="nil"/>
              <w:bottom w:val="nil"/>
              <w:right w:val="nil"/>
            </w:tcBorders>
            <w:vAlign w:val="center"/>
          </w:tcPr>
          <w:p w:rsidR="00915634" w:rsidRDefault="00915634" w:rsidP="00E3066E">
            <w:pPr>
              <w:rPr>
                <w:rFonts w:ascii="Arial" w:hAnsi="Arial" w:cs="Arial"/>
                <w:b/>
                <w:i/>
                <w:sz w:val="21"/>
                <w:szCs w:val="21"/>
              </w:rPr>
            </w:pPr>
          </w:p>
        </w:tc>
      </w:tr>
      <w:tr w:rsidR="00AB542A" w:rsidTr="00D2691F">
        <w:trPr>
          <w:trHeight w:val="567"/>
        </w:trPr>
        <w:tc>
          <w:tcPr>
            <w:tcW w:w="8792" w:type="dxa"/>
            <w:gridSpan w:val="5"/>
            <w:tcBorders>
              <w:top w:val="nil"/>
              <w:left w:val="nil"/>
              <w:bottom w:val="single" w:sz="4" w:space="0" w:color="auto"/>
              <w:right w:val="nil"/>
            </w:tcBorders>
          </w:tcPr>
          <w:p w:rsidR="00915634" w:rsidRPr="00CC4D4F" w:rsidRDefault="00915634" w:rsidP="00862D77">
            <w:pPr>
              <w:rPr>
                <w:rFonts w:cs="Arial"/>
                <w:b/>
              </w:rPr>
            </w:pPr>
            <w:r w:rsidRPr="00CC4D4F">
              <w:rPr>
                <w:rFonts w:cs="Arial"/>
                <w:b/>
              </w:rPr>
              <w:t xml:space="preserve">What specialist services and expertise are available at or </w:t>
            </w:r>
            <w:r w:rsidR="00382286">
              <w:rPr>
                <w:rFonts w:cs="Arial"/>
                <w:b/>
              </w:rPr>
              <w:t>accessed</w:t>
            </w:r>
            <w:r w:rsidR="00FA063D" w:rsidRPr="00CC4D4F">
              <w:rPr>
                <w:rFonts w:cs="Arial"/>
                <w:b/>
              </w:rPr>
              <w:t xml:space="preserve"> by your education setting? (250 words)</w:t>
            </w:r>
            <w:r w:rsidRPr="00CC4D4F">
              <w:rPr>
                <w:rFonts w:cs="Arial"/>
                <w:b/>
              </w:rPr>
              <w:t xml:space="preserve"> </w:t>
            </w:r>
          </w:p>
        </w:tc>
      </w:tr>
      <w:tr w:rsidR="00915634" w:rsidTr="00D2691F">
        <w:trPr>
          <w:trHeight w:val="2665"/>
        </w:trPr>
        <w:tc>
          <w:tcPr>
            <w:tcW w:w="8792" w:type="dxa"/>
            <w:gridSpan w:val="5"/>
            <w:tcBorders>
              <w:top w:val="single" w:sz="4" w:space="0" w:color="auto"/>
              <w:left w:val="single" w:sz="4" w:space="0" w:color="auto"/>
              <w:bottom w:val="single" w:sz="4" w:space="0" w:color="auto"/>
              <w:right w:val="single" w:sz="4" w:space="0" w:color="auto"/>
            </w:tcBorders>
          </w:tcPr>
          <w:p w:rsidR="008B4281" w:rsidRDefault="008B4281" w:rsidP="00E862A2">
            <w:r>
              <w:t>We have a number of professionals working at the school to support school staff and your child.</w:t>
            </w:r>
          </w:p>
          <w:p w:rsidR="008B4281" w:rsidRDefault="008B4281" w:rsidP="00E862A2"/>
          <w:p w:rsidR="006B7870" w:rsidRPr="00EA4AFC" w:rsidRDefault="00B5614E" w:rsidP="00E862A2">
            <w:r>
              <w:t>The m</w:t>
            </w:r>
            <w:r w:rsidR="006B7870" w:rsidRPr="00EA4AFC">
              <w:t>edical</w:t>
            </w:r>
            <w:r w:rsidR="00E538DE" w:rsidRPr="00EA4AFC">
              <w:t xml:space="preserve"> needs </w:t>
            </w:r>
            <w:r>
              <w:t>of children are met by</w:t>
            </w:r>
            <w:r w:rsidR="00E538DE" w:rsidRPr="00EA4AFC">
              <w:t xml:space="preserve"> our full time NHS Associate Practitioner</w:t>
            </w:r>
            <w:r w:rsidR="006F2E87">
              <w:t xml:space="preserve"> and we have regular orthotic, dietician clinics run at the school.  If your child has a visual or hearing impairment they will be visited by the appropriate Special Teacher Advisor to ensure that the school has in place what your child needs.</w:t>
            </w:r>
          </w:p>
          <w:p w:rsidR="00EA4AFC" w:rsidRPr="00EA4AFC" w:rsidRDefault="00EA4AFC" w:rsidP="00E862A2"/>
          <w:p w:rsidR="00915634" w:rsidRPr="00EA4AFC" w:rsidRDefault="00EA4AFC" w:rsidP="00E862A2">
            <w:r w:rsidRPr="00EA4AFC">
              <w:t xml:space="preserve">The NHS </w:t>
            </w:r>
            <w:r w:rsidR="006B7870" w:rsidRPr="00EA4AFC">
              <w:t>Physio</w:t>
            </w:r>
            <w:r w:rsidR="00E538DE" w:rsidRPr="00EA4AFC">
              <w:t xml:space="preserve">therapist </w:t>
            </w:r>
            <w:r w:rsidRPr="00EA4AFC">
              <w:t xml:space="preserve">and Occupational Therapist </w:t>
            </w:r>
            <w:r w:rsidR="008E19FA" w:rsidRPr="00EA4AFC">
              <w:t>are in</w:t>
            </w:r>
            <w:r w:rsidR="00E538DE" w:rsidRPr="00EA4AFC">
              <w:t xml:space="preserve"> school </w:t>
            </w:r>
            <w:r w:rsidR="00E436C3">
              <w:t>on a regular basis to support class teams in delivering therapy programmes and carry out assessments.</w:t>
            </w:r>
          </w:p>
          <w:p w:rsidR="00EA4AFC" w:rsidRPr="00EA4AFC" w:rsidRDefault="00EA4AFC" w:rsidP="00E862A2"/>
          <w:p w:rsidR="006B7870" w:rsidRPr="00EA4AFC" w:rsidRDefault="009E5098" w:rsidP="00E862A2">
            <w:r>
              <w:t>We have a</w:t>
            </w:r>
            <w:r w:rsidR="005E5877" w:rsidRPr="00EA4AFC">
              <w:t xml:space="preserve"> NH</w:t>
            </w:r>
            <w:r w:rsidR="00682293">
              <w:t>S and Hampshire County Council Speech and Language T</w:t>
            </w:r>
            <w:r w:rsidR="005E5877" w:rsidRPr="00EA4AFC">
              <w:t>herapist</w:t>
            </w:r>
            <w:r w:rsidR="008B4281">
              <w:t xml:space="preserve"> (SLT)</w:t>
            </w:r>
            <w:r w:rsidR="005E5877" w:rsidRPr="00EA4AFC">
              <w:t>.  They cover aspects such as feeding</w:t>
            </w:r>
            <w:r w:rsidR="00682293">
              <w:t xml:space="preserve"> and dysphagia</w:t>
            </w:r>
            <w:r w:rsidR="005E5877" w:rsidRPr="00EA4AFC">
              <w:t xml:space="preserve"> </w:t>
            </w:r>
            <w:r w:rsidR="00682293">
              <w:t>along with</w:t>
            </w:r>
            <w:r w:rsidR="005E5877" w:rsidRPr="00EA4AFC">
              <w:t xml:space="preserve"> speech development work.  They visit on a review and appointment basis as </w:t>
            </w:r>
            <w:r w:rsidR="00FB78FC">
              <w:t>need</w:t>
            </w:r>
            <w:r w:rsidR="005E5877" w:rsidRPr="00EA4AFC">
              <w:t xml:space="preserve"> requires</w:t>
            </w:r>
            <w:r w:rsidR="008B4281">
              <w:t xml:space="preserve"> and will assess your child’s SLT needs.</w:t>
            </w:r>
          </w:p>
          <w:p w:rsidR="00EA4AFC" w:rsidRPr="00EA4AFC" w:rsidRDefault="00EA4AFC" w:rsidP="00E862A2"/>
          <w:p w:rsidR="006B7870" w:rsidRPr="00526427" w:rsidRDefault="00597915" w:rsidP="00E436C3">
            <w:pPr>
              <w:rPr>
                <w:b/>
              </w:rPr>
            </w:pPr>
            <w:r>
              <w:t>The Educational P</w:t>
            </w:r>
            <w:r w:rsidR="00EA4AFC" w:rsidRPr="00EA4AFC">
              <w:t>sychologist (EP</w:t>
            </w:r>
            <w:r w:rsidR="008E19FA" w:rsidRPr="00EA4AFC">
              <w:t>) carries</w:t>
            </w:r>
            <w:r w:rsidR="00EA4AFC" w:rsidRPr="00EA4AFC">
              <w:t xml:space="preserve"> out assessments </w:t>
            </w:r>
            <w:r w:rsidR="008B4281">
              <w:t xml:space="preserve">for the </w:t>
            </w:r>
            <w:r w:rsidR="00E436C3">
              <w:t xml:space="preserve">EHCP </w:t>
            </w:r>
            <w:r w:rsidR="008B4281">
              <w:t xml:space="preserve">process. </w:t>
            </w:r>
            <w:r w:rsidR="00EA4AFC" w:rsidRPr="00EA4AFC">
              <w:t xml:space="preserve">  </w:t>
            </w:r>
          </w:p>
        </w:tc>
      </w:tr>
      <w:tr w:rsidR="00915634" w:rsidTr="00D2691F">
        <w:trPr>
          <w:trHeight w:val="340"/>
        </w:trPr>
        <w:tc>
          <w:tcPr>
            <w:tcW w:w="8792" w:type="dxa"/>
            <w:gridSpan w:val="5"/>
            <w:tcBorders>
              <w:top w:val="single" w:sz="4" w:space="0" w:color="auto"/>
              <w:left w:val="nil"/>
              <w:bottom w:val="nil"/>
              <w:right w:val="nil"/>
            </w:tcBorders>
            <w:vAlign w:val="center"/>
          </w:tcPr>
          <w:p w:rsidR="00915634" w:rsidRDefault="00915634" w:rsidP="00E3066E">
            <w:pPr>
              <w:rPr>
                <w:rFonts w:ascii="Arial" w:hAnsi="Arial" w:cs="Arial"/>
                <w:b/>
                <w:i/>
                <w:sz w:val="21"/>
                <w:szCs w:val="21"/>
              </w:rPr>
            </w:pPr>
          </w:p>
        </w:tc>
      </w:tr>
      <w:tr w:rsidR="00AB542A" w:rsidTr="00D2691F">
        <w:trPr>
          <w:trHeight w:val="567"/>
        </w:trPr>
        <w:tc>
          <w:tcPr>
            <w:tcW w:w="8792" w:type="dxa"/>
            <w:gridSpan w:val="5"/>
            <w:tcBorders>
              <w:top w:val="nil"/>
              <w:left w:val="nil"/>
              <w:bottom w:val="single" w:sz="4" w:space="0" w:color="auto"/>
              <w:right w:val="nil"/>
            </w:tcBorders>
          </w:tcPr>
          <w:p w:rsidR="00915634" w:rsidRPr="00CC4D4F" w:rsidRDefault="00FA063D" w:rsidP="00862D77">
            <w:pPr>
              <w:rPr>
                <w:rFonts w:cs="Arial"/>
                <w:b/>
              </w:rPr>
            </w:pPr>
            <w:r w:rsidRPr="00CC4D4F">
              <w:rPr>
                <w:rFonts w:cs="Arial"/>
                <w:b/>
              </w:rPr>
              <w:t>What training are the staff supporting children and young people with SEN and Disabilities had or are having? (250 words)</w:t>
            </w:r>
          </w:p>
        </w:tc>
      </w:tr>
      <w:tr w:rsidR="00915634" w:rsidTr="00D2691F">
        <w:trPr>
          <w:trHeight w:val="2665"/>
        </w:trPr>
        <w:tc>
          <w:tcPr>
            <w:tcW w:w="8792" w:type="dxa"/>
            <w:gridSpan w:val="5"/>
            <w:tcBorders>
              <w:top w:val="single" w:sz="4" w:space="0" w:color="auto"/>
              <w:left w:val="single" w:sz="4" w:space="0" w:color="auto"/>
              <w:bottom w:val="single" w:sz="4" w:space="0" w:color="auto"/>
              <w:right w:val="single" w:sz="4" w:space="0" w:color="auto"/>
            </w:tcBorders>
          </w:tcPr>
          <w:p w:rsidR="00B5614E" w:rsidRDefault="00B5614E" w:rsidP="00B5614E">
            <w:r>
              <w:t xml:space="preserve">All the staff at Saxon Wood are experienced in working with children who have special needs and physical difficulties.  Regular training is carried out and additional training is provided if a need </w:t>
            </w:r>
            <w:r w:rsidR="00690B49">
              <w:t>is identified</w:t>
            </w:r>
            <w:r>
              <w:t xml:space="preserve"> e.g</w:t>
            </w:r>
            <w:r w:rsidR="008B4281">
              <w:t>.</w:t>
            </w:r>
            <w:r>
              <w:t xml:space="preserve"> </w:t>
            </w:r>
            <w:r w:rsidR="00690B49">
              <w:t>recent RNIB v</w:t>
            </w:r>
            <w:r>
              <w:t>isual Impairment and sensory needs</w:t>
            </w:r>
            <w:r w:rsidR="00690B49">
              <w:t xml:space="preserve"> training</w:t>
            </w:r>
            <w:r>
              <w:t xml:space="preserve">.  </w:t>
            </w:r>
          </w:p>
          <w:p w:rsidR="00B5614E" w:rsidRDefault="00B5614E" w:rsidP="00B5614E"/>
          <w:p w:rsidR="006B7870" w:rsidRDefault="006B7870" w:rsidP="006B7870">
            <w:r>
              <w:t xml:space="preserve">All staff </w:t>
            </w:r>
            <w:r w:rsidR="008E19FA">
              <w:t>receive</w:t>
            </w:r>
            <w:r>
              <w:t xml:space="preserve"> core training in child protection, moving and handling, Team Teach (strategies for managing behaviour), emergency medication and therapy programmes. </w:t>
            </w:r>
            <w:r w:rsidR="00690B49">
              <w:t>W</w:t>
            </w:r>
            <w:r>
              <w:t xml:space="preserve">e provide </w:t>
            </w:r>
            <w:r w:rsidR="008E19FA">
              <w:t>on-going</w:t>
            </w:r>
            <w:r>
              <w:t xml:space="preserve"> trai</w:t>
            </w:r>
            <w:r w:rsidR="00B5614E">
              <w:t>ning in communication</w:t>
            </w:r>
            <w:r w:rsidR="00690B49">
              <w:t xml:space="preserve"> and</w:t>
            </w:r>
            <w:r>
              <w:t xml:space="preserve"> staff are involved in curriculum development and school improvement priorities.</w:t>
            </w:r>
          </w:p>
          <w:p w:rsidR="00915634" w:rsidRPr="00526427" w:rsidRDefault="00915634" w:rsidP="00CC4D4F">
            <w:pPr>
              <w:rPr>
                <w:b/>
              </w:rPr>
            </w:pPr>
          </w:p>
        </w:tc>
      </w:tr>
      <w:tr w:rsidR="00915634" w:rsidTr="00D2691F">
        <w:trPr>
          <w:trHeight w:val="283"/>
        </w:trPr>
        <w:tc>
          <w:tcPr>
            <w:tcW w:w="8792" w:type="dxa"/>
            <w:gridSpan w:val="5"/>
            <w:tcBorders>
              <w:top w:val="single" w:sz="4" w:space="0" w:color="auto"/>
              <w:left w:val="nil"/>
              <w:bottom w:val="nil"/>
              <w:right w:val="nil"/>
            </w:tcBorders>
            <w:vAlign w:val="center"/>
          </w:tcPr>
          <w:p w:rsidR="00915634" w:rsidRDefault="00915634" w:rsidP="00E3066E">
            <w:pPr>
              <w:rPr>
                <w:rFonts w:ascii="Arial" w:hAnsi="Arial" w:cs="Arial"/>
                <w:b/>
                <w:i/>
                <w:sz w:val="21"/>
                <w:szCs w:val="21"/>
              </w:rPr>
            </w:pPr>
          </w:p>
        </w:tc>
      </w:tr>
      <w:tr w:rsidR="00AB542A" w:rsidTr="00D2691F">
        <w:trPr>
          <w:trHeight w:val="539"/>
        </w:trPr>
        <w:tc>
          <w:tcPr>
            <w:tcW w:w="8792" w:type="dxa"/>
            <w:gridSpan w:val="5"/>
            <w:tcBorders>
              <w:top w:val="nil"/>
              <w:left w:val="nil"/>
              <w:bottom w:val="single" w:sz="4" w:space="0" w:color="auto"/>
              <w:right w:val="nil"/>
            </w:tcBorders>
          </w:tcPr>
          <w:p w:rsidR="00915634" w:rsidRPr="00CC4D4F" w:rsidRDefault="00FA063D" w:rsidP="00862D77">
            <w:pPr>
              <w:rPr>
                <w:rFonts w:cs="Arial"/>
                <w:b/>
              </w:rPr>
            </w:pPr>
            <w:r w:rsidRPr="00CC4D4F">
              <w:rPr>
                <w:rFonts w:cs="Arial"/>
                <w:b/>
              </w:rPr>
              <w:t xml:space="preserve">How will my child / young person be included in activities outside the classroom including school trips? (250 words) </w:t>
            </w:r>
            <w:r w:rsidR="00915634" w:rsidRPr="00CC4D4F">
              <w:rPr>
                <w:rFonts w:cs="Arial"/>
                <w:b/>
              </w:rPr>
              <w:t xml:space="preserve"> </w:t>
            </w:r>
          </w:p>
        </w:tc>
      </w:tr>
      <w:tr w:rsidR="00AB542A" w:rsidTr="00D2691F">
        <w:trPr>
          <w:trHeight w:val="2665"/>
        </w:trPr>
        <w:tc>
          <w:tcPr>
            <w:tcW w:w="8792" w:type="dxa"/>
            <w:gridSpan w:val="5"/>
            <w:tcBorders>
              <w:top w:val="single" w:sz="4" w:space="0" w:color="auto"/>
              <w:left w:val="single" w:sz="4" w:space="0" w:color="auto"/>
              <w:bottom w:val="single" w:sz="4" w:space="0" w:color="auto"/>
              <w:right w:val="single" w:sz="4" w:space="0" w:color="auto"/>
            </w:tcBorders>
          </w:tcPr>
          <w:p w:rsidR="00B56C69" w:rsidRDefault="006B7870" w:rsidP="006B7870">
            <w:r>
              <w:lastRenderedPageBreak/>
              <w:t xml:space="preserve">We have two adapted minibuses and </w:t>
            </w:r>
            <w:r w:rsidR="008E19FA">
              <w:t xml:space="preserve">the </w:t>
            </w:r>
            <w:r>
              <w:t xml:space="preserve">staff </w:t>
            </w:r>
            <w:r w:rsidR="008E19FA">
              <w:t>who</w:t>
            </w:r>
            <w:r>
              <w:t xml:space="preserve"> drive them</w:t>
            </w:r>
            <w:r w:rsidR="008E19FA">
              <w:t xml:space="preserve"> are trained</w:t>
            </w:r>
            <w:r w:rsidR="00682293">
              <w:t xml:space="preserve"> under a Hampshire approved driving scheme</w:t>
            </w:r>
            <w:r w:rsidR="00E436C3">
              <w:t xml:space="preserve"> (MIDAS)</w:t>
            </w:r>
            <w:r>
              <w:t>.  We</w:t>
            </w:r>
            <w:r w:rsidR="00B56C69">
              <w:t xml:space="preserve"> </w:t>
            </w:r>
            <w:r>
              <w:t>include all children</w:t>
            </w:r>
            <w:r w:rsidR="006B2813">
              <w:t xml:space="preserve"> on school</w:t>
            </w:r>
            <w:r w:rsidR="00E84CC7">
              <w:t xml:space="preserve"> and class</w:t>
            </w:r>
            <w:r w:rsidR="006B2813">
              <w:t xml:space="preserve"> trips.   The activities we plan </w:t>
            </w:r>
            <w:r w:rsidR="008B4281">
              <w:t xml:space="preserve">will </w:t>
            </w:r>
            <w:r w:rsidR="006B2813">
              <w:t xml:space="preserve">take into consideration </w:t>
            </w:r>
            <w:r w:rsidR="008B4281">
              <w:t xml:space="preserve">your child’s </w:t>
            </w:r>
            <w:r w:rsidR="006B2813">
              <w:t xml:space="preserve">learning and physical difficulties. </w:t>
            </w:r>
            <w:r w:rsidR="00E84CC7">
              <w:t xml:space="preserve"> </w:t>
            </w:r>
            <w:r w:rsidR="006B2813">
              <w:t xml:space="preserve"> </w:t>
            </w:r>
          </w:p>
          <w:p w:rsidR="00E84CC7" w:rsidRDefault="00E84CC7" w:rsidP="006B7870"/>
          <w:p w:rsidR="00E84CC7" w:rsidRDefault="00E84CC7" w:rsidP="006B7870">
            <w:r>
              <w:t xml:space="preserve">Although we pride ourselves on being inclusive outside providers may not have the equipment or expertise needed and we tailor some activities to the children.  In such cases we look closely at what alternative can be provided for your child to ensure they have an enriched curriculum. </w:t>
            </w:r>
          </w:p>
          <w:p w:rsidR="00B56C69" w:rsidRDefault="00B56C69" w:rsidP="006B7870"/>
          <w:p w:rsidR="006B7870" w:rsidRDefault="00682293" w:rsidP="006B7870">
            <w:r>
              <w:t>Key Stage 2</w:t>
            </w:r>
            <w:r w:rsidR="006B2813">
              <w:t xml:space="preserve"> children</w:t>
            </w:r>
            <w:r>
              <w:t xml:space="preserve"> (7-11 year olds)</w:t>
            </w:r>
            <w:r w:rsidR="006B2813">
              <w:t xml:space="preserve"> access a local swimming pool however for some of our children the temperature of the water and their physical needs may require th</w:t>
            </w:r>
            <w:r w:rsidR="008E19FA">
              <w:t xml:space="preserve">em </w:t>
            </w:r>
            <w:r w:rsidR="00597915">
              <w:t>to attend</w:t>
            </w:r>
            <w:r w:rsidR="008E19FA">
              <w:t xml:space="preserve"> hydro sessions.  We do not have an onsite hydro pool </w:t>
            </w:r>
            <w:r w:rsidR="008B4281">
              <w:t xml:space="preserve">but if your child requires hydro we will try to arrange </w:t>
            </w:r>
            <w:proofErr w:type="gramStart"/>
            <w:r w:rsidR="00034A0F">
              <w:t>sessions</w:t>
            </w:r>
            <w:proofErr w:type="gramEnd"/>
            <w:r w:rsidR="00034A0F">
              <w:t xml:space="preserve"> </w:t>
            </w:r>
            <w:r w:rsidR="008E19FA">
              <w:t xml:space="preserve">dependent upon </w:t>
            </w:r>
            <w:r w:rsidR="008B4281">
              <w:t xml:space="preserve">the </w:t>
            </w:r>
            <w:r w:rsidR="008E19FA">
              <w:t>availability of a local hydro pool.</w:t>
            </w:r>
          </w:p>
          <w:p w:rsidR="00B56C69" w:rsidRDefault="00B56C69" w:rsidP="006B7870"/>
          <w:p w:rsidR="00E84CC7" w:rsidRDefault="00B56C69" w:rsidP="00B56C69">
            <w:r>
              <w:t>Some of our children access horse riding through the R</w:t>
            </w:r>
            <w:r w:rsidR="00034A0F">
              <w:t xml:space="preserve">iding for the </w:t>
            </w:r>
            <w:r>
              <w:t>D</w:t>
            </w:r>
            <w:r w:rsidR="00034A0F">
              <w:t xml:space="preserve">isabled </w:t>
            </w:r>
            <w:r>
              <w:t>A</w:t>
            </w:r>
            <w:r w:rsidR="00034A0F">
              <w:t>ssociation</w:t>
            </w:r>
            <w:r>
              <w:t xml:space="preserve">.  </w:t>
            </w:r>
            <w:r w:rsidR="00E84CC7">
              <w:t xml:space="preserve"> </w:t>
            </w:r>
          </w:p>
          <w:p w:rsidR="00E84CC7" w:rsidRDefault="00E84CC7" w:rsidP="00B56C69"/>
          <w:p w:rsidR="00915634" w:rsidRPr="00526427" w:rsidRDefault="00915634" w:rsidP="00E84CC7">
            <w:pPr>
              <w:rPr>
                <w:b/>
              </w:rPr>
            </w:pPr>
          </w:p>
        </w:tc>
      </w:tr>
      <w:tr w:rsidR="00AB542A" w:rsidTr="00D2691F">
        <w:trPr>
          <w:trHeight w:val="340"/>
        </w:trPr>
        <w:tc>
          <w:tcPr>
            <w:tcW w:w="8792" w:type="dxa"/>
            <w:gridSpan w:val="5"/>
            <w:tcBorders>
              <w:top w:val="nil"/>
              <w:left w:val="nil"/>
              <w:bottom w:val="single" w:sz="4" w:space="0" w:color="auto"/>
              <w:right w:val="nil"/>
            </w:tcBorders>
          </w:tcPr>
          <w:p w:rsidR="00B56C69" w:rsidRDefault="00B56C69" w:rsidP="00862D77">
            <w:pPr>
              <w:rPr>
                <w:rFonts w:cs="Arial"/>
                <w:b/>
              </w:rPr>
            </w:pPr>
          </w:p>
          <w:p w:rsidR="00B56C69" w:rsidRDefault="00B56C69" w:rsidP="00862D77">
            <w:pPr>
              <w:rPr>
                <w:rFonts w:cs="Arial"/>
                <w:b/>
              </w:rPr>
            </w:pPr>
          </w:p>
          <w:p w:rsidR="00B56C69" w:rsidRDefault="00B56C69" w:rsidP="00862D77">
            <w:pPr>
              <w:rPr>
                <w:rFonts w:cs="Arial"/>
                <w:b/>
              </w:rPr>
            </w:pPr>
          </w:p>
          <w:p w:rsidR="00B56C69" w:rsidRDefault="00B56C69" w:rsidP="00862D77">
            <w:pPr>
              <w:rPr>
                <w:rFonts w:cs="Arial"/>
                <w:b/>
              </w:rPr>
            </w:pPr>
          </w:p>
          <w:p w:rsidR="00915634" w:rsidRPr="00CC4D4F" w:rsidRDefault="00915634" w:rsidP="00862D77">
            <w:pPr>
              <w:rPr>
                <w:rFonts w:cs="Arial"/>
                <w:b/>
              </w:rPr>
            </w:pPr>
            <w:r w:rsidRPr="00CC4D4F">
              <w:rPr>
                <w:rFonts w:cs="Arial"/>
                <w:b/>
              </w:rPr>
              <w:t xml:space="preserve">How </w:t>
            </w:r>
            <w:r w:rsidR="00FA063D" w:rsidRPr="00CC4D4F">
              <w:rPr>
                <w:rFonts w:cs="Arial"/>
                <w:b/>
              </w:rPr>
              <w:t>accessible is the education setting? (250 words)</w:t>
            </w:r>
            <w:r w:rsidRPr="00CC4D4F">
              <w:rPr>
                <w:rFonts w:cs="Arial"/>
                <w:b/>
              </w:rPr>
              <w:t xml:space="preserve"> </w:t>
            </w:r>
          </w:p>
        </w:tc>
      </w:tr>
      <w:tr w:rsidR="00915634" w:rsidTr="00D2691F">
        <w:trPr>
          <w:trHeight w:val="2665"/>
        </w:trPr>
        <w:tc>
          <w:tcPr>
            <w:tcW w:w="8792" w:type="dxa"/>
            <w:gridSpan w:val="5"/>
            <w:tcBorders>
              <w:top w:val="single" w:sz="4" w:space="0" w:color="auto"/>
              <w:left w:val="single" w:sz="4" w:space="0" w:color="auto"/>
              <w:bottom w:val="single" w:sz="4" w:space="0" w:color="auto"/>
              <w:right w:val="single" w:sz="4" w:space="0" w:color="auto"/>
            </w:tcBorders>
          </w:tcPr>
          <w:p w:rsidR="008E19FA" w:rsidRDefault="00643B12" w:rsidP="006B7870">
            <w:r>
              <w:t>If your child uses a wheel chair, manual or powered or a walker they will find the</w:t>
            </w:r>
            <w:r w:rsidR="006B7870">
              <w:t xml:space="preserve"> school </w:t>
            </w:r>
            <w:r w:rsidR="008E19FA">
              <w:t xml:space="preserve">building </w:t>
            </w:r>
            <w:r w:rsidR="006B7870">
              <w:t>full</w:t>
            </w:r>
            <w:r w:rsidR="008E19FA">
              <w:t>y</w:t>
            </w:r>
            <w:r w:rsidR="006B7870">
              <w:t xml:space="preserve"> accessible</w:t>
            </w:r>
            <w:r>
              <w:t xml:space="preserve">. </w:t>
            </w:r>
            <w:r w:rsidR="006B7870">
              <w:t xml:space="preserve"> </w:t>
            </w:r>
          </w:p>
          <w:p w:rsidR="008E19FA" w:rsidRDefault="008E19FA" w:rsidP="006B7870"/>
          <w:p w:rsidR="00643B12" w:rsidRDefault="00643B12" w:rsidP="006B7870">
            <w:r>
              <w:t xml:space="preserve">If your child requires positional changes and opportunities to get out of their wheel chair this will be </w:t>
            </w:r>
            <w:r w:rsidR="00E436C3">
              <w:t>facilitated by trained staff in</w:t>
            </w:r>
            <w:r>
              <w:t xml:space="preserve"> classes</w:t>
            </w:r>
            <w:r w:rsidR="00E436C3">
              <w:t xml:space="preserve">. </w:t>
            </w:r>
            <w:r w:rsidR="007523A2">
              <w:t xml:space="preserve"> T</w:t>
            </w:r>
            <w:r>
              <w:t>he sensory room and other areas of the school have either overhead hoists or the use of a mobile hoist.</w:t>
            </w:r>
            <w:r w:rsidR="00690B49">
              <w:t xml:space="preserve"> </w:t>
            </w:r>
          </w:p>
          <w:p w:rsidR="00643B12" w:rsidRDefault="00643B12" w:rsidP="006B7870"/>
          <w:p w:rsidR="008E19FA" w:rsidRDefault="00643B12" w:rsidP="006B7870">
            <w:r>
              <w:t xml:space="preserve">Each classroom has access to adapted toilets with overhead hoists and changing beds. Additional equipment will be provided if these facilities need </w:t>
            </w:r>
            <w:r w:rsidR="009E5098">
              <w:t>adapting</w:t>
            </w:r>
            <w:r>
              <w:t xml:space="preserve"> for your child’s needs e.g. a toilet support frame for weight bearing children. </w:t>
            </w:r>
          </w:p>
          <w:p w:rsidR="00690B49" w:rsidRDefault="00690B49" w:rsidP="006B7870"/>
          <w:p w:rsidR="006B7870" w:rsidRDefault="006B7870" w:rsidP="006B7870">
            <w:r>
              <w:t xml:space="preserve">The grounds are fully accessible for children in </w:t>
            </w:r>
            <w:r w:rsidR="00034A0F">
              <w:t xml:space="preserve">wheel </w:t>
            </w:r>
            <w:r>
              <w:t>chairs and for those using walkers.</w:t>
            </w:r>
            <w:r w:rsidR="00562B6F">
              <w:t xml:space="preserve">  </w:t>
            </w:r>
          </w:p>
          <w:p w:rsidR="00915634" w:rsidRPr="00526427" w:rsidRDefault="00915634" w:rsidP="00CC4D4F">
            <w:pPr>
              <w:rPr>
                <w:b/>
              </w:rPr>
            </w:pPr>
          </w:p>
        </w:tc>
      </w:tr>
      <w:tr w:rsidR="00915634" w:rsidTr="00D2691F">
        <w:trPr>
          <w:trHeight w:val="283"/>
        </w:trPr>
        <w:tc>
          <w:tcPr>
            <w:tcW w:w="8792" w:type="dxa"/>
            <w:gridSpan w:val="5"/>
            <w:tcBorders>
              <w:top w:val="single" w:sz="4" w:space="0" w:color="auto"/>
              <w:left w:val="nil"/>
              <w:bottom w:val="nil"/>
              <w:right w:val="nil"/>
            </w:tcBorders>
            <w:vAlign w:val="center"/>
          </w:tcPr>
          <w:p w:rsidR="00915634" w:rsidRDefault="00915634" w:rsidP="00E3066E">
            <w:pPr>
              <w:rPr>
                <w:rFonts w:ascii="Arial" w:hAnsi="Arial" w:cs="Arial"/>
                <w:b/>
                <w:i/>
                <w:sz w:val="21"/>
                <w:szCs w:val="21"/>
              </w:rPr>
            </w:pPr>
          </w:p>
        </w:tc>
      </w:tr>
      <w:tr w:rsidR="00AB542A" w:rsidTr="00D2691F">
        <w:trPr>
          <w:trHeight w:val="794"/>
        </w:trPr>
        <w:tc>
          <w:tcPr>
            <w:tcW w:w="8792" w:type="dxa"/>
            <w:gridSpan w:val="5"/>
            <w:tcBorders>
              <w:top w:val="nil"/>
              <w:left w:val="nil"/>
              <w:bottom w:val="single" w:sz="4" w:space="0" w:color="auto"/>
              <w:right w:val="nil"/>
            </w:tcBorders>
          </w:tcPr>
          <w:p w:rsidR="00915634" w:rsidRPr="00CC4D4F" w:rsidRDefault="00FA063D" w:rsidP="00862D77">
            <w:pPr>
              <w:rPr>
                <w:rFonts w:cs="Arial"/>
                <w:b/>
              </w:rPr>
            </w:pPr>
            <w:r w:rsidRPr="00CC4D4F">
              <w:rPr>
                <w:rFonts w:cs="Arial"/>
                <w:b/>
              </w:rPr>
              <w:t>How will the education setting prepare and support my child / young person to join the education setting, transfer to a new education setting or the next education stage and life? (250 words)</w:t>
            </w:r>
            <w:r w:rsidR="00915634" w:rsidRPr="00CC4D4F">
              <w:rPr>
                <w:rFonts w:cs="Arial"/>
                <w:b/>
              </w:rPr>
              <w:t xml:space="preserve"> </w:t>
            </w:r>
          </w:p>
        </w:tc>
      </w:tr>
      <w:tr w:rsidR="00915634" w:rsidTr="00D2691F">
        <w:trPr>
          <w:trHeight w:val="2665"/>
        </w:trPr>
        <w:tc>
          <w:tcPr>
            <w:tcW w:w="8792" w:type="dxa"/>
            <w:gridSpan w:val="5"/>
            <w:tcBorders>
              <w:top w:val="single" w:sz="4" w:space="0" w:color="auto"/>
              <w:left w:val="single" w:sz="4" w:space="0" w:color="auto"/>
              <w:bottom w:val="single" w:sz="4" w:space="0" w:color="auto"/>
              <w:right w:val="single" w:sz="4" w:space="0" w:color="auto"/>
            </w:tcBorders>
          </w:tcPr>
          <w:p w:rsidR="005A7197" w:rsidRDefault="00643B12" w:rsidP="005A7197">
            <w:r>
              <w:t>If you are looking for a nursery place we would ask you to attend</w:t>
            </w:r>
            <w:r w:rsidR="005A7197">
              <w:t xml:space="preserve"> our pre nursery sessions with </w:t>
            </w:r>
            <w:r>
              <w:t>your child</w:t>
            </w:r>
            <w:r w:rsidR="005A7197">
              <w:t xml:space="preserve">. </w:t>
            </w:r>
            <w:r>
              <w:t xml:space="preserve">  This provides an invaluable opportunity for you to meet us and for us to find out all the information we need to make the placement a success.</w:t>
            </w:r>
            <w:r w:rsidR="005A7197">
              <w:t xml:space="preserve"> </w:t>
            </w:r>
          </w:p>
          <w:p w:rsidR="00690B49" w:rsidRDefault="00690B49" w:rsidP="005A7197"/>
          <w:p w:rsidR="005A7197" w:rsidRDefault="00643B12" w:rsidP="005A7197">
            <w:r>
              <w:t>If your child is in the nursery</w:t>
            </w:r>
            <w:r w:rsidR="00FB78FC">
              <w:t xml:space="preserve"> </w:t>
            </w:r>
            <w:r>
              <w:t>we will involve you in applying for a</w:t>
            </w:r>
            <w:r w:rsidR="007523A2">
              <w:t>n</w:t>
            </w:r>
            <w:r>
              <w:t xml:space="preserve"> </w:t>
            </w:r>
            <w:r w:rsidR="007523A2">
              <w:t>Education Health Care Plan (EHCP)</w:t>
            </w:r>
            <w:bookmarkStart w:id="0" w:name="_GoBack"/>
            <w:bookmarkEnd w:id="0"/>
            <w:r>
              <w:t>.</w:t>
            </w:r>
            <w:r w:rsidR="00562B6F">
              <w:t xml:space="preserve"> </w:t>
            </w:r>
            <w:r w:rsidR="005A7197">
              <w:t xml:space="preserve">Once this has been completed </w:t>
            </w:r>
            <w:r>
              <w:t>your child may</w:t>
            </w:r>
            <w:r w:rsidR="005A7197">
              <w:t xml:space="preserve"> stay </w:t>
            </w:r>
            <w:r>
              <w:t xml:space="preserve">on </w:t>
            </w:r>
            <w:r w:rsidR="005A7197">
              <w:t xml:space="preserve">with us </w:t>
            </w:r>
            <w:r>
              <w:t>in</w:t>
            </w:r>
            <w:r w:rsidR="005A7197">
              <w:t xml:space="preserve"> Year R </w:t>
            </w:r>
            <w:r>
              <w:t xml:space="preserve">and continue through the school unless a different setting is agreed.  By this time the school will be </w:t>
            </w:r>
            <w:r w:rsidR="005A7197">
              <w:t xml:space="preserve">well known to </w:t>
            </w:r>
            <w:r>
              <w:t>you</w:t>
            </w:r>
            <w:r w:rsidR="005A7197">
              <w:t>.</w:t>
            </w:r>
          </w:p>
          <w:p w:rsidR="005A7197" w:rsidRDefault="005A7197" w:rsidP="005A7197"/>
          <w:p w:rsidR="005A7197" w:rsidRDefault="00643B12" w:rsidP="005A7197">
            <w:r>
              <w:t>If</w:t>
            </w:r>
            <w:r w:rsidR="005A7197">
              <w:t xml:space="preserve"> </w:t>
            </w:r>
            <w:r>
              <w:t>your child</w:t>
            </w:r>
            <w:r w:rsidR="005A7197">
              <w:t xml:space="preserve"> leave</w:t>
            </w:r>
            <w:r>
              <w:t>s</w:t>
            </w:r>
            <w:r w:rsidR="005A7197">
              <w:t xml:space="preserve"> to go to </w:t>
            </w:r>
            <w:r>
              <w:t xml:space="preserve">a </w:t>
            </w:r>
            <w:r w:rsidR="005A7197">
              <w:t xml:space="preserve">mainstream provision we </w:t>
            </w:r>
            <w:r>
              <w:t xml:space="preserve">will </w:t>
            </w:r>
            <w:r w:rsidR="005A7197">
              <w:t xml:space="preserve">put a transition programme in place.  This is negotiated with the host school and we </w:t>
            </w:r>
            <w:r>
              <w:t xml:space="preserve">will </w:t>
            </w:r>
            <w:r w:rsidR="005A7197">
              <w:t>provide interim classroom assistant support.  The Teacher Adviser for physical difficulties (PD) will also be involved in ensuring a mainstream provision, if not resourced, has suitable access.</w:t>
            </w:r>
          </w:p>
          <w:p w:rsidR="005A7197" w:rsidRDefault="005A7197" w:rsidP="005A7197"/>
          <w:p w:rsidR="005A7197" w:rsidRDefault="007829D9" w:rsidP="005A7197">
            <w:r>
              <w:t>If your child stays with us we will arrange a</w:t>
            </w:r>
            <w:r w:rsidR="005A7197">
              <w:t xml:space="preserve"> transition programmes </w:t>
            </w:r>
            <w:r>
              <w:t>at the end of Year 6</w:t>
            </w:r>
            <w:r w:rsidR="00034A0F">
              <w:t xml:space="preserve"> for their senior school placement.</w:t>
            </w:r>
            <w:r w:rsidR="005A7197">
              <w:t xml:space="preserve"> We </w:t>
            </w:r>
            <w:r>
              <w:t xml:space="preserve">will </w:t>
            </w:r>
            <w:r w:rsidR="005A7197">
              <w:t xml:space="preserve">support </w:t>
            </w:r>
            <w:r>
              <w:t>you</w:t>
            </w:r>
            <w:r w:rsidR="005A7197">
              <w:t xml:space="preserve"> </w:t>
            </w:r>
            <w:r>
              <w:t xml:space="preserve">and your child </w:t>
            </w:r>
            <w:r w:rsidR="005A7197">
              <w:t xml:space="preserve">through the process of transitioning to </w:t>
            </w:r>
            <w:r>
              <w:t>an</w:t>
            </w:r>
            <w:r w:rsidR="00562B6F">
              <w:t>other</w:t>
            </w:r>
            <w:r w:rsidR="005A7197">
              <w:t xml:space="preserve"> school.</w:t>
            </w:r>
          </w:p>
          <w:p w:rsidR="00915634" w:rsidRPr="00526427" w:rsidRDefault="00915634" w:rsidP="00CC4D4F">
            <w:pPr>
              <w:rPr>
                <w:b/>
              </w:rPr>
            </w:pPr>
          </w:p>
        </w:tc>
      </w:tr>
      <w:tr w:rsidR="00FA063D" w:rsidTr="00D2691F">
        <w:trPr>
          <w:trHeight w:val="283"/>
        </w:trPr>
        <w:tc>
          <w:tcPr>
            <w:tcW w:w="8792" w:type="dxa"/>
            <w:gridSpan w:val="5"/>
            <w:tcBorders>
              <w:top w:val="single" w:sz="4" w:space="0" w:color="auto"/>
              <w:left w:val="nil"/>
              <w:bottom w:val="nil"/>
              <w:right w:val="nil"/>
            </w:tcBorders>
            <w:vAlign w:val="center"/>
          </w:tcPr>
          <w:p w:rsidR="00FA063D" w:rsidRDefault="00FA063D" w:rsidP="00E3066E">
            <w:pPr>
              <w:rPr>
                <w:rFonts w:ascii="Arial" w:hAnsi="Arial" w:cs="Arial"/>
                <w:b/>
                <w:i/>
                <w:sz w:val="21"/>
                <w:szCs w:val="21"/>
              </w:rPr>
            </w:pPr>
          </w:p>
        </w:tc>
      </w:tr>
      <w:tr w:rsidR="00AB542A" w:rsidTr="00D2691F">
        <w:trPr>
          <w:trHeight w:val="567"/>
        </w:trPr>
        <w:tc>
          <w:tcPr>
            <w:tcW w:w="8792" w:type="dxa"/>
            <w:gridSpan w:val="5"/>
            <w:tcBorders>
              <w:top w:val="nil"/>
              <w:left w:val="nil"/>
              <w:bottom w:val="single" w:sz="4" w:space="0" w:color="auto"/>
              <w:right w:val="nil"/>
            </w:tcBorders>
          </w:tcPr>
          <w:p w:rsidR="00FA063D" w:rsidRPr="00CC4D4F" w:rsidRDefault="00FA063D" w:rsidP="00CC4D4F">
            <w:pPr>
              <w:rPr>
                <w:rFonts w:cs="Arial"/>
                <w:b/>
              </w:rPr>
            </w:pPr>
            <w:r w:rsidRPr="00CC4D4F">
              <w:rPr>
                <w:rFonts w:cs="Arial"/>
                <w:b/>
              </w:rPr>
              <w:t xml:space="preserve">How are the education settings resources allocated and matched to children and young people’s </w:t>
            </w:r>
            <w:r w:rsidR="00447D30" w:rsidRPr="00CC4D4F">
              <w:rPr>
                <w:rFonts w:cs="Arial"/>
                <w:b/>
              </w:rPr>
              <w:t xml:space="preserve">Special Educational Needs and disabilities? (250 words) </w:t>
            </w:r>
          </w:p>
        </w:tc>
      </w:tr>
      <w:tr w:rsidR="00FA063D" w:rsidTr="00D2691F">
        <w:trPr>
          <w:trHeight w:val="2665"/>
        </w:trPr>
        <w:tc>
          <w:tcPr>
            <w:tcW w:w="8792" w:type="dxa"/>
            <w:gridSpan w:val="5"/>
            <w:tcBorders>
              <w:top w:val="single" w:sz="4" w:space="0" w:color="auto"/>
              <w:left w:val="single" w:sz="4" w:space="0" w:color="auto"/>
              <w:bottom w:val="single" w:sz="4" w:space="0" w:color="auto"/>
              <w:right w:val="single" w:sz="4" w:space="0" w:color="auto"/>
            </w:tcBorders>
          </w:tcPr>
          <w:p w:rsidR="00034A0F" w:rsidRDefault="00034A0F" w:rsidP="00034A0F">
            <w:r>
              <w:t>Our most valuable resource is our skilled staff and we maintain a high staff ratio to ensure all children make the best possible progress in a happy, safe and positive environment.</w:t>
            </w:r>
          </w:p>
          <w:p w:rsidR="00034A0F" w:rsidRDefault="00034A0F" w:rsidP="00217BF6"/>
          <w:p w:rsidR="00E84CC7" w:rsidRDefault="00034A0F" w:rsidP="00217BF6">
            <w:r>
              <w:t xml:space="preserve">Your child will benefit from small class sizes and resources such as our </w:t>
            </w:r>
            <w:r w:rsidR="00E84CC7">
              <w:t>soft play room, sensory room and sensory garden.</w:t>
            </w:r>
            <w:r w:rsidR="00217BF6" w:rsidRPr="00562B6F">
              <w:t xml:space="preserve"> </w:t>
            </w:r>
            <w:r w:rsidR="00E84CC7">
              <w:t xml:space="preserve"> We </w:t>
            </w:r>
            <w:r>
              <w:t xml:space="preserve">also </w:t>
            </w:r>
            <w:r w:rsidR="00E84CC7">
              <w:t xml:space="preserve">have a therapy room and two small rooms </w:t>
            </w:r>
            <w:r>
              <w:t xml:space="preserve">which are </w:t>
            </w:r>
            <w:r w:rsidR="00E84CC7">
              <w:t>used for communication support</w:t>
            </w:r>
            <w:r>
              <w:t>.  The school has a range of</w:t>
            </w:r>
            <w:r w:rsidR="00E84CC7">
              <w:t xml:space="preserve"> communication equipment which can be used with your child.</w:t>
            </w:r>
          </w:p>
          <w:p w:rsidR="00E84CC7" w:rsidRDefault="00E84CC7" w:rsidP="00217BF6"/>
          <w:p w:rsidR="00E84CC7" w:rsidRDefault="00E84CC7" w:rsidP="00217BF6">
            <w:r>
              <w:t xml:space="preserve">We are equipment rich and regularly review the therapy equipment we have in school to ensure </w:t>
            </w:r>
            <w:r w:rsidR="007829D9">
              <w:t>it</w:t>
            </w:r>
            <w:r>
              <w:t xml:space="preserve"> meet</w:t>
            </w:r>
            <w:r w:rsidR="007829D9">
              <w:t>s</w:t>
            </w:r>
            <w:r>
              <w:t xml:space="preserve"> individual need.  If your child requi</w:t>
            </w:r>
            <w:r w:rsidR="009E5098">
              <w:t>res equipment our Occupational T</w:t>
            </w:r>
            <w:r>
              <w:t>herapist will assess their needs</w:t>
            </w:r>
            <w:r w:rsidR="007829D9">
              <w:t xml:space="preserve"> and look to how this will be funded</w:t>
            </w:r>
            <w:r>
              <w:t xml:space="preserve">.  We have regular orthotic clinics and Whizz Kids visit annually to run </w:t>
            </w:r>
            <w:r w:rsidR="00643B12">
              <w:t>wheelchair</w:t>
            </w:r>
            <w:r>
              <w:t xml:space="preserve"> skills sessions for children.</w:t>
            </w:r>
          </w:p>
          <w:p w:rsidR="00FB78FC" w:rsidRDefault="00FB78FC" w:rsidP="00217BF6"/>
          <w:p w:rsidR="00643B12" w:rsidRDefault="00FB78FC" w:rsidP="00217BF6">
            <w:r>
              <w:t>Through r</w:t>
            </w:r>
            <w:r w:rsidR="00217BF6" w:rsidRPr="00562B6F">
              <w:t xml:space="preserve">egular internal class reviews </w:t>
            </w:r>
            <w:r>
              <w:t xml:space="preserve">and progress meetings with therapists, </w:t>
            </w:r>
            <w:r w:rsidR="007829D9">
              <w:t xml:space="preserve">the </w:t>
            </w:r>
            <w:r w:rsidR="00597915">
              <w:t>Associate P</w:t>
            </w:r>
            <w:r w:rsidR="00217BF6" w:rsidRPr="00562B6F">
              <w:t xml:space="preserve">ractitioner </w:t>
            </w:r>
            <w:r>
              <w:t xml:space="preserve">class and communication team we will monitor </w:t>
            </w:r>
            <w:r w:rsidR="00E84CC7">
              <w:t xml:space="preserve">your child’s </w:t>
            </w:r>
            <w:r w:rsidR="00217BF6" w:rsidRPr="00562B6F">
              <w:t xml:space="preserve">communication and physical targets.  </w:t>
            </w:r>
            <w:r w:rsidR="00B5614E">
              <w:t xml:space="preserve">Where targets are not being met or we have concerns we </w:t>
            </w:r>
            <w:r>
              <w:t>will revise their</w:t>
            </w:r>
            <w:r w:rsidR="00B5614E">
              <w:t xml:space="preserve"> individual education plan</w:t>
            </w:r>
            <w:r w:rsidR="00643B12">
              <w:t xml:space="preserve"> and</w:t>
            </w:r>
            <w:r w:rsidR="007829D9">
              <w:t xml:space="preserve"> re assess their </w:t>
            </w:r>
            <w:r w:rsidR="00643B12">
              <w:t>needs</w:t>
            </w:r>
            <w:r w:rsidR="00B5614E">
              <w:t xml:space="preserve">.  </w:t>
            </w:r>
          </w:p>
          <w:p w:rsidR="00B5614E" w:rsidRDefault="00B5614E" w:rsidP="00217BF6"/>
          <w:p w:rsidR="00FA063D" w:rsidRDefault="00217BF6" w:rsidP="00217BF6">
            <w:r w:rsidRPr="00562B6F">
              <w:t>We welcome an open dialo</w:t>
            </w:r>
            <w:r w:rsidR="00FB78FC">
              <w:t xml:space="preserve">gue with parents and will meet or </w:t>
            </w:r>
            <w:r w:rsidRPr="00562B6F">
              <w:t xml:space="preserve">contact </w:t>
            </w:r>
            <w:r w:rsidR="00FB78FC">
              <w:t>you</w:t>
            </w:r>
            <w:r w:rsidRPr="00562B6F">
              <w:t xml:space="preserve"> if we need further information.   We also appreciate parents keeping in touch with us to ensure a dialogue is </w:t>
            </w:r>
            <w:r w:rsidR="00562B6F" w:rsidRPr="00562B6F">
              <w:t>on-going</w:t>
            </w:r>
            <w:r w:rsidRPr="00562B6F">
              <w:t xml:space="preserve"> regarding meeting needs.</w:t>
            </w:r>
          </w:p>
          <w:p w:rsidR="00E84CC7" w:rsidRDefault="00E84CC7" w:rsidP="00217BF6"/>
          <w:p w:rsidR="00B5614E" w:rsidRDefault="00B5614E" w:rsidP="00217BF6"/>
          <w:p w:rsidR="00B5614E" w:rsidRPr="00562B6F" w:rsidRDefault="00B5614E" w:rsidP="00217BF6"/>
        </w:tc>
      </w:tr>
      <w:tr w:rsidR="00FA063D" w:rsidTr="00D2691F">
        <w:trPr>
          <w:trHeight w:val="283"/>
        </w:trPr>
        <w:tc>
          <w:tcPr>
            <w:tcW w:w="8792" w:type="dxa"/>
            <w:gridSpan w:val="5"/>
            <w:tcBorders>
              <w:top w:val="single" w:sz="4" w:space="0" w:color="auto"/>
              <w:left w:val="nil"/>
              <w:bottom w:val="nil"/>
              <w:right w:val="nil"/>
            </w:tcBorders>
            <w:vAlign w:val="center"/>
          </w:tcPr>
          <w:p w:rsidR="00FA063D" w:rsidRDefault="00FA063D" w:rsidP="00E3066E">
            <w:pPr>
              <w:rPr>
                <w:rFonts w:ascii="Arial" w:hAnsi="Arial" w:cs="Arial"/>
                <w:b/>
                <w:i/>
                <w:sz w:val="21"/>
                <w:szCs w:val="21"/>
              </w:rPr>
            </w:pPr>
          </w:p>
        </w:tc>
      </w:tr>
      <w:tr w:rsidR="00AB542A" w:rsidTr="00D2691F">
        <w:trPr>
          <w:trHeight w:val="567"/>
        </w:trPr>
        <w:tc>
          <w:tcPr>
            <w:tcW w:w="8792" w:type="dxa"/>
            <w:gridSpan w:val="5"/>
            <w:tcBorders>
              <w:top w:val="nil"/>
              <w:left w:val="nil"/>
              <w:bottom w:val="single" w:sz="4" w:space="0" w:color="auto"/>
              <w:right w:val="nil"/>
            </w:tcBorders>
          </w:tcPr>
          <w:p w:rsidR="00FA063D" w:rsidRPr="00CC4D4F" w:rsidRDefault="00447D30" w:rsidP="00CC4D4F">
            <w:pPr>
              <w:rPr>
                <w:rFonts w:cs="Arial"/>
                <w:b/>
              </w:rPr>
            </w:pPr>
            <w:r w:rsidRPr="00CC4D4F">
              <w:rPr>
                <w:rFonts w:cs="Arial"/>
                <w:b/>
              </w:rPr>
              <w:t>How is the decision made about what type and how much support my child / young person will receive? (250 words)</w:t>
            </w:r>
          </w:p>
        </w:tc>
      </w:tr>
      <w:tr w:rsidR="00FA063D" w:rsidTr="00D2691F">
        <w:trPr>
          <w:trHeight w:val="2665"/>
        </w:trPr>
        <w:tc>
          <w:tcPr>
            <w:tcW w:w="8792" w:type="dxa"/>
            <w:gridSpan w:val="5"/>
            <w:tcBorders>
              <w:top w:val="single" w:sz="4" w:space="0" w:color="auto"/>
              <w:left w:val="single" w:sz="4" w:space="0" w:color="auto"/>
              <w:bottom w:val="single" w:sz="4" w:space="0" w:color="auto"/>
              <w:right w:val="single" w:sz="4" w:space="0" w:color="auto"/>
            </w:tcBorders>
          </w:tcPr>
          <w:p w:rsidR="00034A0F" w:rsidRDefault="00034A0F" w:rsidP="00CC4D4F">
            <w:r>
              <w:t>These decisions are based on continuous monitoring and assessment.  Regular meetings ensure unmet needs are identified and we then take steps to address these needs.  If you have concerns regarding your child we would encourage you to contact us at the earliest possible time to ensure we address them.</w:t>
            </w:r>
          </w:p>
          <w:p w:rsidR="00034A0F" w:rsidRDefault="00034A0F" w:rsidP="00CC4D4F"/>
          <w:p w:rsidR="005A7197" w:rsidRPr="00562B6F" w:rsidRDefault="005A7197" w:rsidP="00CC4D4F">
            <w:r w:rsidRPr="00562B6F">
              <w:t>Our approach to support is based on small classes and high staff ratios.  On entry occupational therapy</w:t>
            </w:r>
            <w:r w:rsidR="00562B6F">
              <w:t xml:space="preserve"> and physiotherapy </w:t>
            </w:r>
            <w:r w:rsidR="00562B6F" w:rsidRPr="00562B6F">
              <w:t>needs</w:t>
            </w:r>
            <w:r w:rsidRPr="00562B6F">
              <w:t xml:space="preserve"> are assessed and equipment</w:t>
            </w:r>
            <w:r w:rsidR="00562B6F">
              <w:t xml:space="preserve"> and support arranged as required</w:t>
            </w:r>
            <w:r w:rsidRPr="00562B6F">
              <w:t xml:space="preserve">.  The majority of therapy input happens in class and is managed by the class teams.  This means children continue to be involved in class activities and enjoy joint therapy sessions with their friends. </w:t>
            </w:r>
          </w:p>
          <w:p w:rsidR="005A7197" w:rsidRPr="00562B6F" w:rsidRDefault="005A7197" w:rsidP="00CC4D4F"/>
          <w:p w:rsidR="00FA063D" w:rsidRDefault="005A7197" w:rsidP="00562B6F">
            <w:r w:rsidRPr="00562B6F">
              <w:lastRenderedPageBreak/>
              <w:t>In addition for pupils who require additional</w:t>
            </w:r>
            <w:r w:rsidR="00562B6F">
              <w:t xml:space="preserve"> communication</w:t>
            </w:r>
            <w:r w:rsidRPr="00562B6F">
              <w:t xml:space="preserve"> we run </w:t>
            </w:r>
            <w:r w:rsidR="00562B6F">
              <w:t xml:space="preserve">individual sessions </w:t>
            </w:r>
            <w:r w:rsidR="00E862A2">
              <w:t xml:space="preserve">and </w:t>
            </w:r>
            <w:r w:rsidR="00E862A2" w:rsidRPr="00562B6F">
              <w:t>speech</w:t>
            </w:r>
            <w:r w:rsidRPr="00562B6F">
              <w:t xml:space="preserve"> and language groups.  </w:t>
            </w:r>
          </w:p>
          <w:p w:rsidR="0047650D" w:rsidRDefault="0047650D" w:rsidP="00562B6F"/>
          <w:p w:rsidR="0047650D" w:rsidRPr="00526427" w:rsidRDefault="0047650D" w:rsidP="00562B6F">
            <w:pPr>
              <w:rPr>
                <w:b/>
              </w:rPr>
            </w:pPr>
          </w:p>
        </w:tc>
      </w:tr>
      <w:tr w:rsidR="00AB542A" w:rsidTr="00D2691F">
        <w:trPr>
          <w:trHeight w:val="567"/>
        </w:trPr>
        <w:tc>
          <w:tcPr>
            <w:tcW w:w="8792" w:type="dxa"/>
            <w:gridSpan w:val="5"/>
            <w:tcBorders>
              <w:top w:val="nil"/>
              <w:left w:val="nil"/>
              <w:bottom w:val="single" w:sz="4" w:space="0" w:color="auto"/>
              <w:right w:val="nil"/>
            </w:tcBorders>
          </w:tcPr>
          <w:p w:rsidR="00AB542A" w:rsidRDefault="00AB542A" w:rsidP="00AB542A">
            <w:pPr>
              <w:rPr>
                <w:rFonts w:cs="Arial"/>
                <w:b/>
              </w:rPr>
            </w:pPr>
            <w:r>
              <w:rPr>
                <w:rFonts w:cs="Arial"/>
                <w:b/>
              </w:rPr>
              <w:lastRenderedPageBreak/>
              <w:t xml:space="preserve">How are parents currently involved in your education setting?  How can I be involved? </w:t>
            </w:r>
          </w:p>
          <w:p w:rsidR="00AB542A" w:rsidRPr="00CC4D4F" w:rsidRDefault="00AB542A" w:rsidP="00AB542A">
            <w:pPr>
              <w:rPr>
                <w:rFonts w:cs="Arial"/>
                <w:b/>
              </w:rPr>
            </w:pPr>
            <w:r>
              <w:rPr>
                <w:rFonts w:cs="Arial"/>
                <w:b/>
              </w:rPr>
              <w:t>(250 words)</w:t>
            </w:r>
          </w:p>
        </w:tc>
      </w:tr>
      <w:tr w:rsidR="00AB542A" w:rsidTr="00D2691F">
        <w:trPr>
          <w:trHeight w:val="2778"/>
        </w:trPr>
        <w:tc>
          <w:tcPr>
            <w:tcW w:w="8792" w:type="dxa"/>
            <w:gridSpan w:val="5"/>
            <w:tcBorders>
              <w:top w:val="single" w:sz="4" w:space="0" w:color="auto"/>
              <w:left w:val="single" w:sz="4" w:space="0" w:color="auto"/>
              <w:bottom w:val="single" w:sz="4" w:space="0" w:color="auto"/>
              <w:right w:val="single" w:sz="4" w:space="0" w:color="auto"/>
            </w:tcBorders>
          </w:tcPr>
          <w:p w:rsidR="00AB542A" w:rsidRPr="00562B6F" w:rsidRDefault="00AF7B1F" w:rsidP="00E3066E">
            <w:r>
              <w:t>You</w:t>
            </w:r>
            <w:r w:rsidR="0047650D">
              <w:t xml:space="preserve"> will be</w:t>
            </w:r>
            <w:r w:rsidR="005A7197" w:rsidRPr="00562B6F">
              <w:t xml:space="preserve"> involved through the Annual Review process, </w:t>
            </w:r>
            <w:r w:rsidR="0047650D">
              <w:t xml:space="preserve">and </w:t>
            </w:r>
            <w:r w:rsidR="005A7197" w:rsidRPr="00562B6F">
              <w:t xml:space="preserve">daily contact </w:t>
            </w:r>
            <w:r w:rsidR="0047650D">
              <w:t>through</w:t>
            </w:r>
            <w:r>
              <w:t xml:space="preserve"> the school home book</w:t>
            </w:r>
            <w:r w:rsidR="005A7197" w:rsidRPr="00562B6F">
              <w:t xml:space="preserve">.  </w:t>
            </w:r>
            <w:r>
              <w:t>Your child’s t</w:t>
            </w:r>
            <w:r w:rsidR="005A7197" w:rsidRPr="00562B6F">
              <w:t>each</w:t>
            </w:r>
            <w:r>
              <w:t>er</w:t>
            </w:r>
            <w:r w:rsidR="005A7197" w:rsidRPr="00562B6F">
              <w:t xml:space="preserve"> </w:t>
            </w:r>
            <w:r>
              <w:t xml:space="preserve">will contact you </w:t>
            </w:r>
            <w:r w:rsidR="005A7197" w:rsidRPr="00562B6F">
              <w:t xml:space="preserve">if there are any aspects of the child’s day they need to discuss.   We </w:t>
            </w:r>
            <w:r>
              <w:t xml:space="preserve">will </w:t>
            </w:r>
            <w:r w:rsidR="005A7197" w:rsidRPr="00562B6F">
              <w:t xml:space="preserve">also encourage </w:t>
            </w:r>
            <w:r>
              <w:t>you</w:t>
            </w:r>
            <w:r w:rsidR="005A7197" w:rsidRPr="00562B6F">
              <w:t xml:space="preserve"> to contact us with </w:t>
            </w:r>
            <w:r>
              <w:t xml:space="preserve">your </w:t>
            </w:r>
            <w:r w:rsidR="005A7197" w:rsidRPr="00562B6F">
              <w:t xml:space="preserve">concerns and to pass on </w:t>
            </w:r>
            <w:r>
              <w:t xml:space="preserve">any </w:t>
            </w:r>
            <w:r w:rsidR="005A7197" w:rsidRPr="00562B6F">
              <w:t xml:space="preserve">information that </w:t>
            </w:r>
            <w:r>
              <w:t>the class</w:t>
            </w:r>
            <w:r w:rsidR="005A7197" w:rsidRPr="00562B6F">
              <w:t xml:space="preserve"> may need.</w:t>
            </w:r>
          </w:p>
          <w:p w:rsidR="005A7197" w:rsidRPr="00562B6F" w:rsidRDefault="005A7197" w:rsidP="00E3066E"/>
          <w:p w:rsidR="005A7197" w:rsidRPr="00562B6F" w:rsidRDefault="007829D9" w:rsidP="00E3066E">
            <w:r>
              <w:t>You will be welcome to come</w:t>
            </w:r>
            <w:r w:rsidR="005A7197" w:rsidRPr="00562B6F">
              <w:t xml:space="preserve"> </w:t>
            </w:r>
            <w:r>
              <w:t xml:space="preserve">to our </w:t>
            </w:r>
            <w:r w:rsidR="005A7197" w:rsidRPr="00562B6F">
              <w:t>school plays, sports days</w:t>
            </w:r>
            <w:r>
              <w:t>, Harvest Festival</w:t>
            </w:r>
            <w:r w:rsidR="005A7197" w:rsidRPr="00562B6F">
              <w:t xml:space="preserve"> and </w:t>
            </w:r>
            <w:r w:rsidR="00217BF6" w:rsidRPr="00562B6F">
              <w:t>the occasional tea party or school picnic.</w:t>
            </w:r>
          </w:p>
          <w:p w:rsidR="00217BF6" w:rsidRPr="00562B6F" w:rsidRDefault="00217BF6" w:rsidP="00E3066E"/>
          <w:p w:rsidR="00217BF6" w:rsidRDefault="00217BF6" w:rsidP="00E3066E">
            <w:r w:rsidRPr="00562B6F">
              <w:t xml:space="preserve">We have a Saxon Wood Association which fund raises for us and </w:t>
            </w:r>
            <w:r w:rsidR="007829D9">
              <w:t xml:space="preserve">you will be </w:t>
            </w:r>
            <w:r w:rsidRPr="00562B6F">
              <w:t>welcome to join this.  We also have a governing body that sometimes has vacancies for parent governors.</w:t>
            </w:r>
          </w:p>
          <w:p w:rsidR="00AF7B1F" w:rsidRDefault="00AF7B1F" w:rsidP="00E3066E"/>
          <w:p w:rsidR="00AF7B1F" w:rsidRPr="00526427" w:rsidRDefault="00AF7B1F" w:rsidP="00E3066E">
            <w:pPr>
              <w:rPr>
                <w:b/>
              </w:rPr>
            </w:pPr>
            <w:r>
              <w:t>We send home a half termly newsletter with information and photographs of class and school events and activities.</w:t>
            </w:r>
          </w:p>
        </w:tc>
      </w:tr>
      <w:tr w:rsidR="00AB542A" w:rsidTr="00D2691F">
        <w:trPr>
          <w:trHeight w:val="283"/>
        </w:trPr>
        <w:tc>
          <w:tcPr>
            <w:tcW w:w="8792" w:type="dxa"/>
            <w:gridSpan w:val="5"/>
            <w:tcBorders>
              <w:top w:val="single" w:sz="4" w:space="0" w:color="auto"/>
              <w:left w:val="nil"/>
              <w:bottom w:val="nil"/>
              <w:right w:val="nil"/>
            </w:tcBorders>
            <w:vAlign w:val="center"/>
          </w:tcPr>
          <w:p w:rsidR="00AB542A" w:rsidRDefault="00AB542A" w:rsidP="00E3066E">
            <w:pPr>
              <w:rPr>
                <w:rFonts w:ascii="Arial" w:hAnsi="Arial" w:cs="Arial"/>
                <w:b/>
                <w:i/>
                <w:sz w:val="21"/>
                <w:szCs w:val="21"/>
              </w:rPr>
            </w:pPr>
          </w:p>
        </w:tc>
      </w:tr>
      <w:tr w:rsidR="00AB542A" w:rsidTr="00D2691F">
        <w:trPr>
          <w:trHeight w:val="567"/>
        </w:trPr>
        <w:tc>
          <w:tcPr>
            <w:tcW w:w="8792" w:type="dxa"/>
            <w:gridSpan w:val="5"/>
            <w:tcBorders>
              <w:top w:val="nil"/>
              <w:left w:val="nil"/>
              <w:bottom w:val="single" w:sz="4" w:space="0" w:color="auto"/>
              <w:right w:val="nil"/>
            </w:tcBorders>
          </w:tcPr>
          <w:p w:rsidR="00AB542A" w:rsidRPr="00CC4D4F" w:rsidRDefault="00AB542A" w:rsidP="00E3066E">
            <w:pPr>
              <w:rPr>
                <w:rFonts w:cs="Arial"/>
                <w:b/>
              </w:rPr>
            </w:pPr>
            <w:r>
              <w:rPr>
                <w:rFonts w:cs="Arial"/>
                <w:b/>
              </w:rPr>
              <w:t>Who can I contact for further information?</w:t>
            </w:r>
            <w:r w:rsidRPr="00CC4D4F">
              <w:rPr>
                <w:rFonts w:cs="Arial"/>
                <w:b/>
              </w:rPr>
              <w:t xml:space="preserve"> (250 words)</w:t>
            </w:r>
          </w:p>
        </w:tc>
      </w:tr>
      <w:tr w:rsidR="00AB542A" w:rsidTr="00D2691F">
        <w:trPr>
          <w:trHeight w:val="2835"/>
        </w:trPr>
        <w:tc>
          <w:tcPr>
            <w:tcW w:w="8792" w:type="dxa"/>
            <w:gridSpan w:val="5"/>
            <w:tcBorders>
              <w:top w:val="single" w:sz="4" w:space="0" w:color="auto"/>
              <w:left w:val="single" w:sz="4" w:space="0" w:color="auto"/>
              <w:bottom w:val="single" w:sz="4" w:space="0" w:color="auto"/>
              <w:right w:val="single" w:sz="4" w:space="0" w:color="auto"/>
            </w:tcBorders>
          </w:tcPr>
          <w:p w:rsidR="00AB542A" w:rsidRPr="00562B6F" w:rsidRDefault="00AF7B1F" w:rsidP="00E3066E">
            <w:r>
              <w:t>You</w:t>
            </w:r>
            <w:r w:rsidR="00217BF6" w:rsidRPr="00562B6F">
              <w:t xml:space="preserve"> are welcome to visit the school.  Visits can be arranged via the school office.</w:t>
            </w:r>
          </w:p>
          <w:p w:rsidR="00217BF6" w:rsidRPr="00562B6F" w:rsidRDefault="00217BF6" w:rsidP="00E3066E"/>
          <w:p w:rsidR="00217BF6" w:rsidRPr="00562B6F" w:rsidRDefault="00217BF6" w:rsidP="00E3066E">
            <w:r w:rsidRPr="00562B6F">
              <w:t xml:space="preserve">Our website contains further information </w:t>
            </w:r>
            <w:r w:rsidR="0047650D" w:rsidRPr="00894679">
              <w:t>http://www.saxonwood.hants.sch.uk/</w:t>
            </w:r>
          </w:p>
          <w:p w:rsidR="00217BF6" w:rsidRPr="00562B6F" w:rsidRDefault="00217BF6" w:rsidP="00E3066E"/>
          <w:p w:rsidR="00217BF6" w:rsidRPr="00526427" w:rsidRDefault="00AF7B1F" w:rsidP="00AF7B1F">
            <w:pPr>
              <w:rPr>
                <w:b/>
              </w:rPr>
            </w:pPr>
            <w:r>
              <w:t>You</w:t>
            </w:r>
            <w:r w:rsidR="00217BF6" w:rsidRPr="00562B6F">
              <w:t xml:space="preserve"> can contact the school office via email or telephone.  The office will put </w:t>
            </w:r>
            <w:r>
              <w:t>you</w:t>
            </w:r>
            <w:r w:rsidR="00217BF6" w:rsidRPr="00562B6F">
              <w:t xml:space="preserve"> in touch with the most relevant member of staff depending upon </w:t>
            </w:r>
            <w:r>
              <w:t>your</w:t>
            </w:r>
            <w:r w:rsidR="00217BF6" w:rsidRPr="00562B6F">
              <w:t xml:space="preserve"> inquiry.</w:t>
            </w:r>
          </w:p>
        </w:tc>
      </w:tr>
      <w:tr w:rsidR="00AB542A" w:rsidTr="00D2691F">
        <w:trPr>
          <w:trHeight w:val="567"/>
        </w:trPr>
        <w:tc>
          <w:tcPr>
            <w:tcW w:w="8792" w:type="dxa"/>
            <w:gridSpan w:val="5"/>
            <w:tcBorders>
              <w:top w:val="nil"/>
              <w:left w:val="nil"/>
              <w:bottom w:val="nil"/>
              <w:right w:val="nil"/>
            </w:tcBorders>
            <w:vAlign w:val="center"/>
          </w:tcPr>
          <w:p w:rsidR="00AB542A" w:rsidRDefault="00AB542A" w:rsidP="001B4548">
            <w:pPr>
              <w:rPr>
                <w:b/>
              </w:rPr>
            </w:pPr>
          </w:p>
        </w:tc>
      </w:tr>
      <w:tr w:rsidR="00E02B8F" w:rsidTr="00D2691F">
        <w:tc>
          <w:tcPr>
            <w:tcW w:w="8792" w:type="dxa"/>
            <w:gridSpan w:val="5"/>
            <w:tcBorders>
              <w:top w:val="nil"/>
              <w:left w:val="nil"/>
              <w:bottom w:val="nil"/>
              <w:right w:val="nil"/>
            </w:tcBorders>
            <w:vAlign w:val="center"/>
          </w:tcPr>
          <w:p w:rsidR="00E02B8F" w:rsidRDefault="006832D2" w:rsidP="001B4548">
            <w:r>
              <w:rPr>
                <w:b/>
              </w:rPr>
              <w:t>Part 3</w:t>
            </w:r>
            <w:r w:rsidR="00526427" w:rsidRPr="00526427">
              <w:rPr>
                <w:b/>
              </w:rPr>
              <w:t>:</w:t>
            </w:r>
            <w:r w:rsidR="00526427">
              <w:t xml:space="preserve"> </w:t>
            </w:r>
            <w:r w:rsidR="008F5D92">
              <w:t>In order t</w:t>
            </w:r>
            <w:r>
              <w:t>o make searching for your Education Setting</w:t>
            </w:r>
            <w:r w:rsidR="008F5D92">
              <w:t xml:space="preserve"> more accessible to users, </w:t>
            </w:r>
            <w:r w:rsidR="00E02B8F">
              <w:t>Please tick any that apply from the list</w:t>
            </w:r>
            <w:r w:rsidR="00D03C89">
              <w:t>s</w:t>
            </w:r>
            <w:r w:rsidR="00E02B8F">
              <w:t xml:space="preserve"> below</w:t>
            </w:r>
          </w:p>
        </w:tc>
      </w:tr>
      <w:tr w:rsidR="008F5D92" w:rsidTr="00D2691F">
        <w:trPr>
          <w:trHeight w:val="340"/>
        </w:trPr>
        <w:tc>
          <w:tcPr>
            <w:tcW w:w="8792" w:type="dxa"/>
            <w:gridSpan w:val="5"/>
            <w:tcBorders>
              <w:top w:val="nil"/>
              <w:left w:val="nil"/>
              <w:bottom w:val="single" w:sz="4" w:space="0" w:color="auto"/>
              <w:right w:val="nil"/>
            </w:tcBorders>
            <w:vAlign w:val="center"/>
          </w:tcPr>
          <w:p w:rsidR="008F5D92" w:rsidRDefault="008F5D92" w:rsidP="001B4548"/>
        </w:tc>
      </w:tr>
      <w:tr w:rsidR="00E02B8F" w:rsidTr="00D2691F">
        <w:trPr>
          <w:trHeight w:val="340"/>
        </w:trPr>
        <w:tc>
          <w:tcPr>
            <w:tcW w:w="8792" w:type="dxa"/>
            <w:gridSpan w:val="5"/>
            <w:tcBorders>
              <w:top w:val="single" w:sz="4" w:space="0" w:color="auto"/>
              <w:left w:val="single" w:sz="4" w:space="0" w:color="auto"/>
              <w:right w:val="single" w:sz="4" w:space="0" w:color="auto"/>
            </w:tcBorders>
            <w:vAlign w:val="center"/>
          </w:tcPr>
          <w:p w:rsidR="008F5D92" w:rsidRPr="008F5D92" w:rsidRDefault="00C32550" w:rsidP="001B4548">
            <w:pPr>
              <w:rPr>
                <w:b/>
              </w:rPr>
            </w:pPr>
            <w:r w:rsidRPr="008F5D92">
              <w:rPr>
                <w:b/>
              </w:rPr>
              <w:t xml:space="preserve">Do you need </w:t>
            </w:r>
            <w:r w:rsidR="008F5D92" w:rsidRPr="008F5D92">
              <w:rPr>
                <w:b/>
              </w:rPr>
              <w:t xml:space="preserve">to have </w:t>
            </w:r>
            <w:r w:rsidRPr="008F5D92">
              <w:rPr>
                <w:b/>
              </w:rPr>
              <w:t>any of the followin</w:t>
            </w:r>
            <w:r w:rsidR="009E5893">
              <w:rPr>
                <w:b/>
              </w:rPr>
              <w:t>g in place to attend your education setting</w:t>
            </w:r>
            <w:r w:rsidRPr="008F5D92">
              <w:rPr>
                <w:b/>
              </w:rPr>
              <w:t>?</w:t>
            </w:r>
          </w:p>
        </w:tc>
      </w:tr>
      <w:tr w:rsidR="00AB542A" w:rsidTr="00D2691F">
        <w:trPr>
          <w:trHeight w:val="340"/>
        </w:trPr>
        <w:tc>
          <w:tcPr>
            <w:tcW w:w="3898" w:type="dxa"/>
            <w:gridSpan w:val="2"/>
            <w:vAlign w:val="center"/>
          </w:tcPr>
          <w:p w:rsidR="008F5D92" w:rsidRDefault="008F5D92" w:rsidP="001B4548">
            <w:r>
              <w:t>Education Health and Care Plan</w:t>
            </w:r>
          </w:p>
        </w:tc>
        <w:tc>
          <w:tcPr>
            <w:tcW w:w="544" w:type="dxa"/>
            <w:vAlign w:val="center"/>
          </w:tcPr>
          <w:p w:rsidR="008F5D92" w:rsidRDefault="00217BF6" w:rsidP="001B4548">
            <w:r>
              <w:t>Yes</w:t>
            </w:r>
          </w:p>
        </w:tc>
        <w:tc>
          <w:tcPr>
            <w:tcW w:w="3948" w:type="dxa"/>
            <w:vAlign w:val="center"/>
          </w:tcPr>
          <w:p w:rsidR="008F5D92" w:rsidRDefault="008F5D92" w:rsidP="001B4548">
            <w:r>
              <w:t>Statement of Special Educational needs</w:t>
            </w:r>
          </w:p>
        </w:tc>
        <w:tc>
          <w:tcPr>
            <w:tcW w:w="402" w:type="dxa"/>
            <w:vAlign w:val="center"/>
          </w:tcPr>
          <w:p w:rsidR="008F5D92" w:rsidRDefault="00217BF6" w:rsidP="001B4548">
            <w:r>
              <w:t>Yes</w:t>
            </w:r>
          </w:p>
        </w:tc>
      </w:tr>
      <w:tr w:rsidR="00AB542A" w:rsidTr="00D2691F">
        <w:trPr>
          <w:trHeight w:val="340"/>
        </w:trPr>
        <w:tc>
          <w:tcPr>
            <w:tcW w:w="3898" w:type="dxa"/>
            <w:gridSpan w:val="2"/>
            <w:tcBorders>
              <w:bottom w:val="single" w:sz="4" w:space="0" w:color="auto"/>
            </w:tcBorders>
            <w:vAlign w:val="center"/>
          </w:tcPr>
          <w:p w:rsidR="008F5D92" w:rsidRDefault="008F5D92" w:rsidP="001B4548">
            <w:r>
              <w:t>S139A/Learning Difficulties Assessment</w:t>
            </w:r>
          </w:p>
        </w:tc>
        <w:tc>
          <w:tcPr>
            <w:tcW w:w="544" w:type="dxa"/>
            <w:tcBorders>
              <w:bottom w:val="single" w:sz="4" w:space="0" w:color="auto"/>
            </w:tcBorders>
            <w:vAlign w:val="center"/>
          </w:tcPr>
          <w:p w:rsidR="008F5D92" w:rsidRDefault="008F5D92" w:rsidP="001B4548"/>
        </w:tc>
        <w:tc>
          <w:tcPr>
            <w:tcW w:w="3948" w:type="dxa"/>
            <w:tcBorders>
              <w:bottom w:val="single" w:sz="4" w:space="0" w:color="auto"/>
            </w:tcBorders>
            <w:vAlign w:val="center"/>
          </w:tcPr>
          <w:p w:rsidR="008F5D92" w:rsidRDefault="008F5D92" w:rsidP="001B4548"/>
        </w:tc>
        <w:tc>
          <w:tcPr>
            <w:tcW w:w="402" w:type="dxa"/>
            <w:tcBorders>
              <w:bottom w:val="single" w:sz="4" w:space="0" w:color="auto"/>
            </w:tcBorders>
            <w:vAlign w:val="center"/>
          </w:tcPr>
          <w:p w:rsidR="008F5D92" w:rsidRDefault="008F5D92" w:rsidP="001B4548"/>
        </w:tc>
      </w:tr>
      <w:tr w:rsidR="00AB542A" w:rsidTr="00D2691F">
        <w:trPr>
          <w:trHeight w:val="454"/>
        </w:trPr>
        <w:tc>
          <w:tcPr>
            <w:tcW w:w="8792" w:type="dxa"/>
            <w:gridSpan w:val="5"/>
            <w:tcBorders>
              <w:left w:val="nil"/>
              <w:right w:val="nil"/>
            </w:tcBorders>
            <w:vAlign w:val="center"/>
          </w:tcPr>
          <w:p w:rsidR="00AB542A" w:rsidRPr="00526427" w:rsidRDefault="00AB542A" w:rsidP="001B4548">
            <w:pPr>
              <w:rPr>
                <w:b/>
              </w:rPr>
            </w:pPr>
          </w:p>
        </w:tc>
      </w:tr>
      <w:tr w:rsidR="00E02B8F" w:rsidTr="00D2691F">
        <w:trPr>
          <w:trHeight w:val="340"/>
        </w:trPr>
        <w:tc>
          <w:tcPr>
            <w:tcW w:w="8792" w:type="dxa"/>
            <w:gridSpan w:val="5"/>
            <w:vAlign w:val="center"/>
          </w:tcPr>
          <w:p w:rsidR="00E02B8F" w:rsidRPr="00526427" w:rsidRDefault="00526427" w:rsidP="001B4548">
            <w:pPr>
              <w:rPr>
                <w:b/>
              </w:rPr>
            </w:pPr>
            <w:r w:rsidRPr="00526427">
              <w:rPr>
                <w:b/>
              </w:rPr>
              <w:t>Which of the following best describes your education setting</w:t>
            </w:r>
            <w:r>
              <w:rPr>
                <w:b/>
              </w:rPr>
              <w:t xml:space="preserve"> (tick all that apply</w:t>
            </w:r>
            <w:r w:rsidR="009E5893">
              <w:rPr>
                <w:b/>
              </w:rPr>
              <w:t>)</w:t>
            </w:r>
            <w:r w:rsidRPr="00526427">
              <w:rPr>
                <w:b/>
              </w:rPr>
              <w:t>?</w:t>
            </w:r>
          </w:p>
        </w:tc>
      </w:tr>
      <w:tr w:rsidR="00AB542A" w:rsidTr="00D2691F">
        <w:trPr>
          <w:trHeight w:val="340"/>
        </w:trPr>
        <w:tc>
          <w:tcPr>
            <w:tcW w:w="3898" w:type="dxa"/>
            <w:gridSpan w:val="2"/>
            <w:vAlign w:val="center"/>
          </w:tcPr>
          <w:p w:rsidR="00526427" w:rsidRDefault="00526427" w:rsidP="001B4548">
            <w:r>
              <w:lastRenderedPageBreak/>
              <w:t>Mainstream</w:t>
            </w:r>
          </w:p>
        </w:tc>
        <w:tc>
          <w:tcPr>
            <w:tcW w:w="544" w:type="dxa"/>
            <w:vAlign w:val="center"/>
          </w:tcPr>
          <w:p w:rsidR="00526427" w:rsidRDefault="00526427" w:rsidP="001B4548"/>
        </w:tc>
        <w:tc>
          <w:tcPr>
            <w:tcW w:w="3948" w:type="dxa"/>
            <w:vAlign w:val="center"/>
          </w:tcPr>
          <w:p w:rsidR="00526427" w:rsidRDefault="00526427" w:rsidP="001B4548">
            <w:r>
              <w:t>Special</w:t>
            </w:r>
          </w:p>
        </w:tc>
        <w:tc>
          <w:tcPr>
            <w:tcW w:w="402" w:type="dxa"/>
            <w:vAlign w:val="center"/>
          </w:tcPr>
          <w:p w:rsidR="00526427" w:rsidRDefault="00217BF6" w:rsidP="001B4548">
            <w:r>
              <w:t>Yes</w:t>
            </w:r>
          </w:p>
        </w:tc>
      </w:tr>
      <w:tr w:rsidR="00AB542A" w:rsidTr="00D2691F">
        <w:trPr>
          <w:trHeight w:val="340"/>
        </w:trPr>
        <w:tc>
          <w:tcPr>
            <w:tcW w:w="3898" w:type="dxa"/>
            <w:gridSpan w:val="2"/>
            <w:vAlign w:val="center"/>
          </w:tcPr>
          <w:p w:rsidR="00526427" w:rsidRDefault="00526427" w:rsidP="001B4548">
            <w:r>
              <w:t>Mainstream with resourced provision</w:t>
            </w:r>
          </w:p>
        </w:tc>
        <w:tc>
          <w:tcPr>
            <w:tcW w:w="544" w:type="dxa"/>
            <w:vAlign w:val="center"/>
          </w:tcPr>
          <w:p w:rsidR="00526427" w:rsidRDefault="00526427" w:rsidP="001B4548"/>
        </w:tc>
        <w:tc>
          <w:tcPr>
            <w:tcW w:w="3948" w:type="dxa"/>
            <w:vAlign w:val="center"/>
          </w:tcPr>
          <w:p w:rsidR="00526427" w:rsidRDefault="00526427" w:rsidP="001B4548">
            <w:r>
              <w:t>Academy</w:t>
            </w:r>
          </w:p>
        </w:tc>
        <w:tc>
          <w:tcPr>
            <w:tcW w:w="402" w:type="dxa"/>
            <w:vAlign w:val="center"/>
          </w:tcPr>
          <w:p w:rsidR="00526427" w:rsidRDefault="00526427" w:rsidP="001B4548"/>
        </w:tc>
      </w:tr>
      <w:tr w:rsidR="00AB542A" w:rsidTr="00D2691F">
        <w:trPr>
          <w:trHeight w:val="340"/>
        </w:trPr>
        <w:tc>
          <w:tcPr>
            <w:tcW w:w="3898" w:type="dxa"/>
            <w:gridSpan w:val="2"/>
            <w:vAlign w:val="center"/>
          </w:tcPr>
          <w:p w:rsidR="00526427" w:rsidRDefault="00526427" w:rsidP="001B4548">
            <w:r>
              <w:t>Community</w:t>
            </w:r>
          </w:p>
        </w:tc>
        <w:tc>
          <w:tcPr>
            <w:tcW w:w="544" w:type="dxa"/>
            <w:vAlign w:val="center"/>
          </w:tcPr>
          <w:p w:rsidR="00526427" w:rsidRDefault="00526427" w:rsidP="001B4548"/>
        </w:tc>
        <w:tc>
          <w:tcPr>
            <w:tcW w:w="3948" w:type="dxa"/>
            <w:vAlign w:val="center"/>
          </w:tcPr>
          <w:p w:rsidR="00526427" w:rsidRDefault="00526427" w:rsidP="001B4548">
            <w:r>
              <w:t>Foundation</w:t>
            </w:r>
          </w:p>
        </w:tc>
        <w:tc>
          <w:tcPr>
            <w:tcW w:w="402" w:type="dxa"/>
            <w:vAlign w:val="center"/>
          </w:tcPr>
          <w:p w:rsidR="00526427" w:rsidRDefault="00526427" w:rsidP="001B4548"/>
        </w:tc>
      </w:tr>
      <w:tr w:rsidR="00AB542A" w:rsidTr="00D2691F">
        <w:trPr>
          <w:trHeight w:val="340"/>
        </w:trPr>
        <w:tc>
          <w:tcPr>
            <w:tcW w:w="3898" w:type="dxa"/>
            <w:gridSpan w:val="2"/>
            <w:vAlign w:val="center"/>
          </w:tcPr>
          <w:p w:rsidR="00526427" w:rsidRDefault="00526427" w:rsidP="001B4548">
            <w:r>
              <w:t>Free School</w:t>
            </w:r>
          </w:p>
        </w:tc>
        <w:tc>
          <w:tcPr>
            <w:tcW w:w="544" w:type="dxa"/>
            <w:vAlign w:val="center"/>
          </w:tcPr>
          <w:p w:rsidR="00526427" w:rsidRDefault="00526427" w:rsidP="001B4548"/>
        </w:tc>
        <w:tc>
          <w:tcPr>
            <w:tcW w:w="3948" w:type="dxa"/>
            <w:vAlign w:val="center"/>
          </w:tcPr>
          <w:p w:rsidR="00526427" w:rsidRDefault="0016736F" w:rsidP="001B4548">
            <w:r>
              <w:t>Education Centre</w:t>
            </w:r>
          </w:p>
        </w:tc>
        <w:tc>
          <w:tcPr>
            <w:tcW w:w="402" w:type="dxa"/>
            <w:vAlign w:val="center"/>
          </w:tcPr>
          <w:p w:rsidR="00526427" w:rsidRDefault="00526427" w:rsidP="001B4548"/>
        </w:tc>
      </w:tr>
      <w:tr w:rsidR="00AB542A" w:rsidTr="00D2691F">
        <w:trPr>
          <w:trHeight w:val="340"/>
        </w:trPr>
        <w:tc>
          <w:tcPr>
            <w:tcW w:w="3898" w:type="dxa"/>
            <w:gridSpan w:val="2"/>
            <w:vAlign w:val="center"/>
          </w:tcPr>
          <w:p w:rsidR="00526427" w:rsidRDefault="0016736F" w:rsidP="001B4548">
            <w:r>
              <w:t>Residential (48/52 weeks)</w:t>
            </w:r>
          </w:p>
        </w:tc>
        <w:tc>
          <w:tcPr>
            <w:tcW w:w="544" w:type="dxa"/>
            <w:vAlign w:val="center"/>
          </w:tcPr>
          <w:p w:rsidR="00526427" w:rsidRDefault="00526427" w:rsidP="001B4548"/>
        </w:tc>
        <w:tc>
          <w:tcPr>
            <w:tcW w:w="3948" w:type="dxa"/>
            <w:vAlign w:val="center"/>
          </w:tcPr>
          <w:p w:rsidR="00526427" w:rsidRDefault="0016736F" w:rsidP="001B4548">
            <w:r>
              <w:t>Hospital School</w:t>
            </w:r>
          </w:p>
        </w:tc>
        <w:tc>
          <w:tcPr>
            <w:tcW w:w="402" w:type="dxa"/>
            <w:vAlign w:val="center"/>
          </w:tcPr>
          <w:p w:rsidR="00526427" w:rsidRDefault="00526427" w:rsidP="001B4548"/>
        </w:tc>
      </w:tr>
      <w:tr w:rsidR="00AB542A" w:rsidTr="00D2691F">
        <w:trPr>
          <w:trHeight w:val="340"/>
        </w:trPr>
        <w:tc>
          <w:tcPr>
            <w:tcW w:w="3898" w:type="dxa"/>
            <w:gridSpan w:val="2"/>
            <w:vAlign w:val="center"/>
          </w:tcPr>
          <w:p w:rsidR="0016736F" w:rsidRDefault="0016736F" w:rsidP="001B4548">
            <w:r>
              <w:t>Faith School</w:t>
            </w:r>
          </w:p>
        </w:tc>
        <w:tc>
          <w:tcPr>
            <w:tcW w:w="544" w:type="dxa"/>
            <w:vAlign w:val="center"/>
          </w:tcPr>
          <w:p w:rsidR="0016736F" w:rsidRDefault="0016736F" w:rsidP="001B4548"/>
        </w:tc>
        <w:tc>
          <w:tcPr>
            <w:tcW w:w="3948" w:type="dxa"/>
            <w:vAlign w:val="center"/>
          </w:tcPr>
          <w:p w:rsidR="0016736F" w:rsidRDefault="0016736F" w:rsidP="001B4548">
            <w:r>
              <w:t>Independent</w:t>
            </w:r>
          </w:p>
        </w:tc>
        <w:tc>
          <w:tcPr>
            <w:tcW w:w="402" w:type="dxa"/>
            <w:vAlign w:val="center"/>
          </w:tcPr>
          <w:p w:rsidR="0016736F" w:rsidRDefault="0016736F" w:rsidP="001B4548"/>
        </w:tc>
      </w:tr>
      <w:tr w:rsidR="00AB542A" w:rsidTr="00D2691F">
        <w:trPr>
          <w:trHeight w:val="340"/>
        </w:trPr>
        <w:tc>
          <w:tcPr>
            <w:tcW w:w="3898" w:type="dxa"/>
            <w:gridSpan w:val="2"/>
            <w:vAlign w:val="center"/>
          </w:tcPr>
          <w:p w:rsidR="0016736F" w:rsidRDefault="0016736F" w:rsidP="001B4548">
            <w:r>
              <w:t>Pre-school</w:t>
            </w:r>
          </w:p>
        </w:tc>
        <w:tc>
          <w:tcPr>
            <w:tcW w:w="544" w:type="dxa"/>
            <w:vAlign w:val="center"/>
          </w:tcPr>
          <w:p w:rsidR="0016736F" w:rsidRDefault="0016736F" w:rsidP="001B4548"/>
        </w:tc>
        <w:tc>
          <w:tcPr>
            <w:tcW w:w="3948" w:type="dxa"/>
            <w:vAlign w:val="center"/>
          </w:tcPr>
          <w:p w:rsidR="0016736F" w:rsidRDefault="0016736F" w:rsidP="001B4548">
            <w:r>
              <w:t>SEN Hub (Early Years)</w:t>
            </w:r>
          </w:p>
        </w:tc>
        <w:tc>
          <w:tcPr>
            <w:tcW w:w="402" w:type="dxa"/>
            <w:vAlign w:val="center"/>
          </w:tcPr>
          <w:p w:rsidR="0016736F" w:rsidRDefault="0016736F" w:rsidP="001B4548"/>
        </w:tc>
      </w:tr>
      <w:tr w:rsidR="00AB542A" w:rsidTr="00D2691F">
        <w:trPr>
          <w:trHeight w:val="340"/>
        </w:trPr>
        <w:tc>
          <w:tcPr>
            <w:tcW w:w="3898" w:type="dxa"/>
            <w:gridSpan w:val="2"/>
            <w:vAlign w:val="center"/>
          </w:tcPr>
          <w:p w:rsidR="0016736F" w:rsidRDefault="0016736F" w:rsidP="001B4548">
            <w:r>
              <w:t>Early Years SEN provision</w:t>
            </w:r>
          </w:p>
        </w:tc>
        <w:tc>
          <w:tcPr>
            <w:tcW w:w="544" w:type="dxa"/>
            <w:vAlign w:val="center"/>
          </w:tcPr>
          <w:p w:rsidR="0016736F" w:rsidRDefault="00217BF6" w:rsidP="001B4548">
            <w:r>
              <w:t>Yes</w:t>
            </w:r>
          </w:p>
        </w:tc>
        <w:tc>
          <w:tcPr>
            <w:tcW w:w="3948" w:type="dxa"/>
            <w:vAlign w:val="center"/>
          </w:tcPr>
          <w:p w:rsidR="0016736F" w:rsidRDefault="0016736F" w:rsidP="001B4548">
            <w:r>
              <w:t>Opportunity Group</w:t>
            </w:r>
          </w:p>
        </w:tc>
        <w:tc>
          <w:tcPr>
            <w:tcW w:w="402" w:type="dxa"/>
            <w:vAlign w:val="center"/>
          </w:tcPr>
          <w:p w:rsidR="0016736F" w:rsidRDefault="0016736F" w:rsidP="001B4548"/>
        </w:tc>
      </w:tr>
      <w:tr w:rsidR="00AB542A" w:rsidTr="00D2691F">
        <w:trPr>
          <w:trHeight w:val="340"/>
        </w:trPr>
        <w:tc>
          <w:tcPr>
            <w:tcW w:w="3898" w:type="dxa"/>
            <w:gridSpan w:val="2"/>
            <w:tcBorders>
              <w:bottom w:val="single" w:sz="4" w:space="0" w:color="auto"/>
            </w:tcBorders>
            <w:vAlign w:val="center"/>
          </w:tcPr>
          <w:p w:rsidR="0016736F" w:rsidRDefault="0016736F" w:rsidP="001B4548">
            <w:r>
              <w:t>Nursery</w:t>
            </w:r>
          </w:p>
        </w:tc>
        <w:tc>
          <w:tcPr>
            <w:tcW w:w="544" w:type="dxa"/>
            <w:tcBorders>
              <w:bottom w:val="single" w:sz="4" w:space="0" w:color="auto"/>
            </w:tcBorders>
            <w:vAlign w:val="center"/>
          </w:tcPr>
          <w:p w:rsidR="0016736F" w:rsidRDefault="00217BF6" w:rsidP="001B4548">
            <w:r>
              <w:t>Yes</w:t>
            </w:r>
          </w:p>
        </w:tc>
        <w:tc>
          <w:tcPr>
            <w:tcW w:w="3948" w:type="dxa"/>
            <w:tcBorders>
              <w:bottom w:val="single" w:sz="4" w:space="0" w:color="auto"/>
            </w:tcBorders>
            <w:vAlign w:val="center"/>
          </w:tcPr>
          <w:p w:rsidR="0016736F" w:rsidRPr="0016736F" w:rsidRDefault="0016736F" w:rsidP="001B4548">
            <w:r>
              <w:t>Childminder (Early Years Education EYE)</w:t>
            </w:r>
          </w:p>
        </w:tc>
        <w:tc>
          <w:tcPr>
            <w:tcW w:w="402" w:type="dxa"/>
            <w:tcBorders>
              <w:bottom w:val="single" w:sz="4" w:space="0" w:color="auto"/>
            </w:tcBorders>
            <w:vAlign w:val="center"/>
          </w:tcPr>
          <w:p w:rsidR="0016736F" w:rsidRDefault="0016736F" w:rsidP="001B4548"/>
        </w:tc>
      </w:tr>
    </w:tbl>
    <w:p w:rsidR="00AB542A" w:rsidRDefault="00AB542A"/>
    <w:tbl>
      <w:tblPr>
        <w:tblStyle w:val="TableGrid"/>
        <w:tblW w:w="0" w:type="auto"/>
        <w:tblInd w:w="60" w:type="dxa"/>
        <w:tblLook w:val="04A0" w:firstRow="1" w:lastRow="0" w:firstColumn="1" w:lastColumn="0" w:noHBand="0" w:noVBand="1"/>
      </w:tblPr>
      <w:tblGrid>
        <w:gridCol w:w="40"/>
        <w:gridCol w:w="3881"/>
        <w:gridCol w:w="13"/>
        <w:gridCol w:w="531"/>
        <w:gridCol w:w="13"/>
        <w:gridCol w:w="3949"/>
        <w:gridCol w:w="529"/>
      </w:tblGrid>
      <w:tr w:rsidR="00AB542A" w:rsidTr="00AB542A">
        <w:trPr>
          <w:gridBefore w:val="1"/>
          <w:wBefore w:w="40" w:type="dxa"/>
          <w:trHeight w:val="340"/>
        </w:trPr>
        <w:tc>
          <w:tcPr>
            <w:tcW w:w="8916" w:type="dxa"/>
            <w:gridSpan w:val="6"/>
            <w:vAlign w:val="center"/>
          </w:tcPr>
          <w:p w:rsidR="00AB542A" w:rsidRPr="00526427" w:rsidRDefault="00AB542A" w:rsidP="00E3066E">
            <w:pPr>
              <w:rPr>
                <w:b/>
              </w:rPr>
            </w:pPr>
            <w:r>
              <w:rPr>
                <w:b/>
              </w:rPr>
              <w:t>Type of Education Setting</w:t>
            </w:r>
            <w:r w:rsidRPr="00526427">
              <w:rPr>
                <w:b/>
              </w:rPr>
              <w:t>?</w:t>
            </w:r>
          </w:p>
        </w:tc>
      </w:tr>
      <w:tr w:rsidR="00AB542A" w:rsidTr="00AB542A">
        <w:trPr>
          <w:gridBefore w:val="1"/>
          <w:wBefore w:w="40" w:type="dxa"/>
          <w:trHeight w:val="340"/>
        </w:trPr>
        <w:tc>
          <w:tcPr>
            <w:tcW w:w="3898" w:type="dxa"/>
            <w:gridSpan w:val="2"/>
            <w:vAlign w:val="center"/>
          </w:tcPr>
          <w:p w:rsidR="00AB542A" w:rsidRDefault="00AB542A" w:rsidP="00E3066E">
            <w:r>
              <w:t>Preschool aged 0-2</w:t>
            </w:r>
          </w:p>
        </w:tc>
        <w:tc>
          <w:tcPr>
            <w:tcW w:w="544" w:type="dxa"/>
            <w:gridSpan w:val="2"/>
            <w:vAlign w:val="center"/>
          </w:tcPr>
          <w:p w:rsidR="00AB542A" w:rsidRDefault="00AB542A" w:rsidP="00E3066E"/>
        </w:tc>
        <w:tc>
          <w:tcPr>
            <w:tcW w:w="3948" w:type="dxa"/>
            <w:vAlign w:val="center"/>
          </w:tcPr>
          <w:p w:rsidR="00AB542A" w:rsidRDefault="00217BF6" w:rsidP="00E3066E">
            <w:r>
              <w:t>Preschool aged 3</w:t>
            </w:r>
            <w:r w:rsidR="00AB542A">
              <w:t>-5</w:t>
            </w:r>
          </w:p>
        </w:tc>
        <w:tc>
          <w:tcPr>
            <w:tcW w:w="526" w:type="dxa"/>
            <w:vAlign w:val="center"/>
          </w:tcPr>
          <w:p w:rsidR="00AB542A" w:rsidRDefault="00217BF6" w:rsidP="00E3066E">
            <w:r>
              <w:t>Yes</w:t>
            </w:r>
          </w:p>
        </w:tc>
      </w:tr>
      <w:tr w:rsidR="00AB542A" w:rsidTr="00AB542A">
        <w:trPr>
          <w:gridBefore w:val="1"/>
          <w:wBefore w:w="40" w:type="dxa"/>
          <w:trHeight w:val="340"/>
        </w:trPr>
        <w:tc>
          <w:tcPr>
            <w:tcW w:w="3898" w:type="dxa"/>
            <w:gridSpan w:val="2"/>
            <w:vAlign w:val="center"/>
          </w:tcPr>
          <w:p w:rsidR="00AB542A" w:rsidRDefault="00AB542A" w:rsidP="00E3066E">
            <w:r>
              <w:t>Infant school</w:t>
            </w:r>
          </w:p>
        </w:tc>
        <w:tc>
          <w:tcPr>
            <w:tcW w:w="544" w:type="dxa"/>
            <w:gridSpan w:val="2"/>
            <w:vAlign w:val="center"/>
          </w:tcPr>
          <w:p w:rsidR="00AB542A" w:rsidRDefault="00AB542A" w:rsidP="00E3066E"/>
        </w:tc>
        <w:tc>
          <w:tcPr>
            <w:tcW w:w="3948" w:type="dxa"/>
            <w:vAlign w:val="center"/>
          </w:tcPr>
          <w:p w:rsidR="00AB542A" w:rsidRDefault="00AB542A" w:rsidP="00E3066E">
            <w:r>
              <w:t>Junior School</w:t>
            </w:r>
          </w:p>
        </w:tc>
        <w:tc>
          <w:tcPr>
            <w:tcW w:w="526" w:type="dxa"/>
            <w:vAlign w:val="center"/>
          </w:tcPr>
          <w:p w:rsidR="00AB542A" w:rsidRDefault="00AB542A" w:rsidP="00E3066E"/>
        </w:tc>
      </w:tr>
      <w:tr w:rsidR="00AB542A" w:rsidTr="00AB542A">
        <w:trPr>
          <w:gridBefore w:val="1"/>
          <w:wBefore w:w="40" w:type="dxa"/>
          <w:trHeight w:val="340"/>
        </w:trPr>
        <w:tc>
          <w:tcPr>
            <w:tcW w:w="3898" w:type="dxa"/>
            <w:gridSpan w:val="2"/>
            <w:vAlign w:val="center"/>
          </w:tcPr>
          <w:p w:rsidR="00AB542A" w:rsidRDefault="00AB542A" w:rsidP="00E3066E">
            <w:r>
              <w:t>Primary School</w:t>
            </w:r>
          </w:p>
        </w:tc>
        <w:tc>
          <w:tcPr>
            <w:tcW w:w="544" w:type="dxa"/>
            <w:gridSpan w:val="2"/>
            <w:vAlign w:val="center"/>
          </w:tcPr>
          <w:p w:rsidR="00AB542A" w:rsidRDefault="00217BF6" w:rsidP="00E3066E">
            <w:r>
              <w:t>Yes</w:t>
            </w:r>
          </w:p>
        </w:tc>
        <w:tc>
          <w:tcPr>
            <w:tcW w:w="3948" w:type="dxa"/>
            <w:vAlign w:val="center"/>
          </w:tcPr>
          <w:p w:rsidR="00AB542A" w:rsidRDefault="00AB542A" w:rsidP="00E3066E">
            <w:r>
              <w:t>Middle School</w:t>
            </w:r>
          </w:p>
        </w:tc>
        <w:tc>
          <w:tcPr>
            <w:tcW w:w="526" w:type="dxa"/>
            <w:vAlign w:val="center"/>
          </w:tcPr>
          <w:p w:rsidR="00AB542A" w:rsidRDefault="00AB542A" w:rsidP="00E3066E"/>
        </w:tc>
      </w:tr>
      <w:tr w:rsidR="00AB542A" w:rsidTr="00AB542A">
        <w:trPr>
          <w:gridBefore w:val="1"/>
          <w:wBefore w:w="40" w:type="dxa"/>
          <w:trHeight w:val="340"/>
        </w:trPr>
        <w:tc>
          <w:tcPr>
            <w:tcW w:w="3898" w:type="dxa"/>
            <w:gridSpan w:val="2"/>
            <w:vAlign w:val="center"/>
          </w:tcPr>
          <w:p w:rsidR="00AB542A" w:rsidRDefault="00AB542A" w:rsidP="00E3066E">
            <w:r>
              <w:t>Secondary School</w:t>
            </w:r>
          </w:p>
        </w:tc>
        <w:tc>
          <w:tcPr>
            <w:tcW w:w="544" w:type="dxa"/>
            <w:gridSpan w:val="2"/>
            <w:vAlign w:val="center"/>
          </w:tcPr>
          <w:p w:rsidR="00AB542A" w:rsidRDefault="00AB542A" w:rsidP="00E3066E"/>
        </w:tc>
        <w:tc>
          <w:tcPr>
            <w:tcW w:w="3948" w:type="dxa"/>
            <w:vAlign w:val="center"/>
          </w:tcPr>
          <w:p w:rsidR="00AB542A" w:rsidRDefault="00AB542A" w:rsidP="00E3066E">
            <w:r>
              <w:t>Post 16 provision</w:t>
            </w:r>
          </w:p>
        </w:tc>
        <w:tc>
          <w:tcPr>
            <w:tcW w:w="526" w:type="dxa"/>
            <w:vAlign w:val="center"/>
          </w:tcPr>
          <w:p w:rsidR="00AB542A" w:rsidRDefault="00AB542A" w:rsidP="00E3066E"/>
        </w:tc>
      </w:tr>
      <w:tr w:rsidR="00AB542A" w:rsidTr="00AB542A">
        <w:trPr>
          <w:gridBefore w:val="1"/>
          <w:wBefore w:w="40" w:type="dxa"/>
          <w:trHeight w:val="340"/>
        </w:trPr>
        <w:tc>
          <w:tcPr>
            <w:tcW w:w="3898" w:type="dxa"/>
            <w:gridSpan w:val="2"/>
            <w:tcBorders>
              <w:bottom w:val="single" w:sz="4" w:space="0" w:color="auto"/>
            </w:tcBorders>
            <w:vAlign w:val="center"/>
          </w:tcPr>
          <w:p w:rsidR="00AB542A" w:rsidRDefault="00AB542A" w:rsidP="00E3066E">
            <w:r>
              <w:t>Other</w:t>
            </w:r>
          </w:p>
        </w:tc>
        <w:tc>
          <w:tcPr>
            <w:tcW w:w="544" w:type="dxa"/>
            <w:gridSpan w:val="2"/>
            <w:tcBorders>
              <w:bottom w:val="single" w:sz="4" w:space="0" w:color="auto"/>
            </w:tcBorders>
            <w:vAlign w:val="center"/>
          </w:tcPr>
          <w:p w:rsidR="00AB542A" w:rsidRDefault="00AB542A" w:rsidP="00E3066E"/>
        </w:tc>
        <w:tc>
          <w:tcPr>
            <w:tcW w:w="4474" w:type="dxa"/>
            <w:gridSpan w:val="2"/>
            <w:tcBorders>
              <w:bottom w:val="single" w:sz="4" w:space="0" w:color="auto"/>
            </w:tcBorders>
            <w:vAlign w:val="center"/>
          </w:tcPr>
          <w:p w:rsidR="00AB542A" w:rsidRDefault="00AB542A" w:rsidP="00E3066E">
            <w:r>
              <w:t>Please specify:</w:t>
            </w:r>
          </w:p>
        </w:tc>
      </w:tr>
      <w:tr w:rsidR="00AB542A" w:rsidTr="00AB542A">
        <w:trPr>
          <w:gridBefore w:val="1"/>
          <w:wBefore w:w="40" w:type="dxa"/>
          <w:trHeight w:val="454"/>
        </w:trPr>
        <w:tc>
          <w:tcPr>
            <w:tcW w:w="8916" w:type="dxa"/>
            <w:gridSpan w:val="6"/>
            <w:tcBorders>
              <w:left w:val="nil"/>
              <w:right w:val="nil"/>
            </w:tcBorders>
            <w:vAlign w:val="center"/>
          </w:tcPr>
          <w:p w:rsidR="00AB542A" w:rsidRPr="006B6A2F" w:rsidRDefault="00AB542A" w:rsidP="001B4548">
            <w:pPr>
              <w:rPr>
                <w:b/>
              </w:rPr>
            </w:pPr>
          </w:p>
        </w:tc>
      </w:tr>
      <w:tr w:rsidR="00E02B8F" w:rsidTr="00AB542A">
        <w:trPr>
          <w:gridBefore w:val="1"/>
          <w:wBefore w:w="40" w:type="dxa"/>
          <w:trHeight w:val="340"/>
        </w:trPr>
        <w:tc>
          <w:tcPr>
            <w:tcW w:w="8916" w:type="dxa"/>
            <w:gridSpan w:val="6"/>
            <w:vAlign w:val="center"/>
          </w:tcPr>
          <w:p w:rsidR="00E02B8F" w:rsidRPr="006B6A2F" w:rsidRDefault="00E02B8F" w:rsidP="001B4548">
            <w:pPr>
              <w:rPr>
                <w:b/>
              </w:rPr>
            </w:pPr>
            <w:r w:rsidRPr="006B6A2F">
              <w:rPr>
                <w:b/>
              </w:rPr>
              <w:t>What communication Methods are you experienced with</w:t>
            </w:r>
            <w:r w:rsidR="006B6A2F">
              <w:rPr>
                <w:b/>
              </w:rPr>
              <w:t>?</w:t>
            </w:r>
          </w:p>
        </w:tc>
      </w:tr>
      <w:tr w:rsidR="00AB542A" w:rsidTr="00AB542A">
        <w:trPr>
          <w:gridBefore w:val="1"/>
          <w:wBefore w:w="40" w:type="dxa"/>
          <w:trHeight w:val="340"/>
        </w:trPr>
        <w:tc>
          <w:tcPr>
            <w:tcW w:w="3898" w:type="dxa"/>
            <w:gridSpan w:val="2"/>
            <w:vAlign w:val="center"/>
          </w:tcPr>
          <w:p w:rsidR="006B6A2F" w:rsidRPr="006B6A2F" w:rsidRDefault="006B6A2F" w:rsidP="001B4548">
            <w:r w:rsidRPr="006B6A2F">
              <w:t>Makaton</w:t>
            </w:r>
          </w:p>
        </w:tc>
        <w:tc>
          <w:tcPr>
            <w:tcW w:w="544" w:type="dxa"/>
            <w:gridSpan w:val="2"/>
            <w:vAlign w:val="center"/>
          </w:tcPr>
          <w:p w:rsidR="006B6A2F" w:rsidRPr="006B6A2F" w:rsidRDefault="00217BF6" w:rsidP="001B4548">
            <w:r>
              <w:t>Yes</w:t>
            </w:r>
          </w:p>
        </w:tc>
        <w:tc>
          <w:tcPr>
            <w:tcW w:w="3948" w:type="dxa"/>
            <w:vAlign w:val="center"/>
          </w:tcPr>
          <w:p w:rsidR="006B6A2F" w:rsidRPr="006B6A2F" w:rsidRDefault="006B6A2F" w:rsidP="001B4548">
            <w:r w:rsidRPr="006B6A2F">
              <w:t>AAC (e.g. PECS, speech aids)</w:t>
            </w:r>
          </w:p>
        </w:tc>
        <w:tc>
          <w:tcPr>
            <w:tcW w:w="526" w:type="dxa"/>
            <w:vAlign w:val="center"/>
          </w:tcPr>
          <w:p w:rsidR="006B6A2F" w:rsidRPr="006B6A2F" w:rsidRDefault="00217BF6" w:rsidP="001B4548">
            <w:r>
              <w:t>Yes</w:t>
            </w:r>
          </w:p>
        </w:tc>
      </w:tr>
      <w:tr w:rsidR="00AB542A" w:rsidTr="00AB542A">
        <w:trPr>
          <w:gridBefore w:val="1"/>
          <w:wBefore w:w="40" w:type="dxa"/>
          <w:trHeight w:val="340"/>
        </w:trPr>
        <w:tc>
          <w:tcPr>
            <w:tcW w:w="3898" w:type="dxa"/>
            <w:gridSpan w:val="2"/>
            <w:tcBorders>
              <w:bottom w:val="single" w:sz="4" w:space="0" w:color="auto"/>
            </w:tcBorders>
            <w:vAlign w:val="center"/>
          </w:tcPr>
          <w:p w:rsidR="006B6A2F" w:rsidRPr="006B6A2F" w:rsidRDefault="006B6A2F" w:rsidP="001B4548">
            <w:r w:rsidRPr="006B6A2F">
              <w:t>British Sign Language</w:t>
            </w:r>
          </w:p>
        </w:tc>
        <w:tc>
          <w:tcPr>
            <w:tcW w:w="544" w:type="dxa"/>
            <w:gridSpan w:val="2"/>
            <w:tcBorders>
              <w:bottom w:val="single" w:sz="4" w:space="0" w:color="auto"/>
            </w:tcBorders>
            <w:vAlign w:val="center"/>
          </w:tcPr>
          <w:p w:rsidR="006B6A2F" w:rsidRPr="006B6A2F" w:rsidRDefault="006B6A2F" w:rsidP="001B4548"/>
        </w:tc>
        <w:tc>
          <w:tcPr>
            <w:tcW w:w="3948" w:type="dxa"/>
            <w:tcBorders>
              <w:bottom w:val="single" w:sz="4" w:space="0" w:color="auto"/>
            </w:tcBorders>
            <w:vAlign w:val="center"/>
          </w:tcPr>
          <w:p w:rsidR="006B6A2F" w:rsidRPr="006B6A2F" w:rsidRDefault="006B6A2F" w:rsidP="001B4548">
            <w:r w:rsidRPr="006B6A2F">
              <w:t>Braille</w:t>
            </w:r>
          </w:p>
        </w:tc>
        <w:tc>
          <w:tcPr>
            <w:tcW w:w="526" w:type="dxa"/>
            <w:tcBorders>
              <w:bottom w:val="single" w:sz="4" w:space="0" w:color="auto"/>
            </w:tcBorders>
            <w:vAlign w:val="center"/>
          </w:tcPr>
          <w:p w:rsidR="006B6A2F" w:rsidRPr="006B6A2F" w:rsidRDefault="006B6A2F" w:rsidP="001B4548"/>
        </w:tc>
      </w:tr>
      <w:tr w:rsidR="006B6A2F" w:rsidTr="00AB542A">
        <w:trPr>
          <w:gridBefore w:val="1"/>
          <w:wBefore w:w="40" w:type="dxa"/>
          <w:trHeight w:val="454"/>
        </w:trPr>
        <w:tc>
          <w:tcPr>
            <w:tcW w:w="8916" w:type="dxa"/>
            <w:gridSpan w:val="6"/>
            <w:tcBorders>
              <w:left w:val="nil"/>
              <w:right w:val="nil"/>
            </w:tcBorders>
            <w:vAlign w:val="center"/>
          </w:tcPr>
          <w:p w:rsidR="006B6A2F" w:rsidRPr="006B6A2F" w:rsidRDefault="006B6A2F" w:rsidP="001B4548"/>
        </w:tc>
      </w:tr>
      <w:tr w:rsidR="00E02B8F" w:rsidTr="00AB542A">
        <w:trPr>
          <w:gridBefore w:val="1"/>
          <w:wBefore w:w="40" w:type="dxa"/>
          <w:trHeight w:val="340"/>
        </w:trPr>
        <w:tc>
          <w:tcPr>
            <w:tcW w:w="8916" w:type="dxa"/>
            <w:gridSpan w:val="6"/>
            <w:vAlign w:val="center"/>
          </w:tcPr>
          <w:p w:rsidR="00E02B8F" w:rsidRPr="006B6A2F" w:rsidRDefault="009B37B9" w:rsidP="001B4548">
            <w:pPr>
              <w:rPr>
                <w:b/>
              </w:rPr>
            </w:pPr>
            <w:r>
              <w:rPr>
                <w:b/>
              </w:rPr>
              <w:t xml:space="preserve">What facilities does your education setting </w:t>
            </w:r>
            <w:r w:rsidR="00334D6B" w:rsidRPr="006B6A2F">
              <w:rPr>
                <w:b/>
              </w:rPr>
              <w:t>have</w:t>
            </w:r>
            <w:r w:rsidR="006B6A2F" w:rsidRPr="006B6A2F">
              <w:rPr>
                <w:b/>
              </w:rPr>
              <w:t>?</w:t>
            </w:r>
          </w:p>
        </w:tc>
      </w:tr>
      <w:tr w:rsidR="00AB542A" w:rsidTr="00AB542A">
        <w:trPr>
          <w:gridBefore w:val="1"/>
          <w:wBefore w:w="40" w:type="dxa"/>
          <w:trHeight w:val="340"/>
        </w:trPr>
        <w:tc>
          <w:tcPr>
            <w:tcW w:w="3898" w:type="dxa"/>
            <w:gridSpan w:val="2"/>
            <w:vAlign w:val="center"/>
          </w:tcPr>
          <w:p w:rsidR="006B6A2F" w:rsidRPr="006B6A2F" w:rsidRDefault="006B6A2F" w:rsidP="001B4548">
            <w:r w:rsidRPr="006B6A2F">
              <w:t>Hydrotherapy Pool</w:t>
            </w:r>
          </w:p>
        </w:tc>
        <w:tc>
          <w:tcPr>
            <w:tcW w:w="544" w:type="dxa"/>
            <w:gridSpan w:val="2"/>
            <w:vAlign w:val="center"/>
          </w:tcPr>
          <w:p w:rsidR="006B6A2F" w:rsidRPr="006B6A2F" w:rsidRDefault="006B6A2F" w:rsidP="001B4548"/>
        </w:tc>
        <w:tc>
          <w:tcPr>
            <w:tcW w:w="3948" w:type="dxa"/>
            <w:vAlign w:val="center"/>
          </w:tcPr>
          <w:p w:rsidR="006B6A2F" w:rsidRPr="006B6A2F" w:rsidRDefault="006B6A2F" w:rsidP="001B4548">
            <w:r w:rsidRPr="006B6A2F">
              <w:t>Sensory room or area</w:t>
            </w:r>
          </w:p>
        </w:tc>
        <w:tc>
          <w:tcPr>
            <w:tcW w:w="526" w:type="dxa"/>
            <w:vAlign w:val="center"/>
          </w:tcPr>
          <w:p w:rsidR="006B6A2F" w:rsidRPr="006B6A2F" w:rsidRDefault="00217BF6" w:rsidP="001B4548">
            <w:pPr>
              <w:rPr>
                <w:b/>
              </w:rPr>
            </w:pPr>
            <w:r>
              <w:rPr>
                <w:b/>
              </w:rPr>
              <w:t>Yes</w:t>
            </w:r>
          </w:p>
        </w:tc>
      </w:tr>
      <w:tr w:rsidR="00AB542A" w:rsidTr="00AB542A">
        <w:trPr>
          <w:gridBefore w:val="1"/>
          <w:wBefore w:w="40" w:type="dxa"/>
          <w:trHeight w:val="340"/>
        </w:trPr>
        <w:tc>
          <w:tcPr>
            <w:tcW w:w="3898" w:type="dxa"/>
            <w:gridSpan w:val="2"/>
            <w:vAlign w:val="center"/>
          </w:tcPr>
          <w:p w:rsidR="006B6A2F" w:rsidRPr="006B6A2F" w:rsidRDefault="006B6A2F" w:rsidP="001B4548">
            <w:r w:rsidRPr="006B6A2F">
              <w:t>Wheelchair Access</w:t>
            </w:r>
          </w:p>
        </w:tc>
        <w:tc>
          <w:tcPr>
            <w:tcW w:w="544" w:type="dxa"/>
            <w:gridSpan w:val="2"/>
            <w:vAlign w:val="center"/>
          </w:tcPr>
          <w:p w:rsidR="006B6A2F" w:rsidRPr="006B6A2F" w:rsidRDefault="00217BF6" w:rsidP="001B4548">
            <w:r>
              <w:t>Yes</w:t>
            </w:r>
          </w:p>
        </w:tc>
        <w:tc>
          <w:tcPr>
            <w:tcW w:w="3948" w:type="dxa"/>
            <w:vAlign w:val="center"/>
          </w:tcPr>
          <w:p w:rsidR="006B6A2F" w:rsidRPr="006B6A2F" w:rsidRDefault="006B6A2F" w:rsidP="001B4548">
            <w:r w:rsidRPr="006B6A2F">
              <w:t>Accessible Changing Area</w:t>
            </w:r>
          </w:p>
        </w:tc>
        <w:tc>
          <w:tcPr>
            <w:tcW w:w="526" w:type="dxa"/>
            <w:vAlign w:val="center"/>
          </w:tcPr>
          <w:p w:rsidR="006B6A2F" w:rsidRPr="006B6A2F" w:rsidRDefault="00217BF6" w:rsidP="001B4548">
            <w:pPr>
              <w:rPr>
                <w:b/>
              </w:rPr>
            </w:pPr>
            <w:r>
              <w:rPr>
                <w:b/>
              </w:rPr>
              <w:t>Yes</w:t>
            </w:r>
          </w:p>
        </w:tc>
      </w:tr>
      <w:tr w:rsidR="00AB542A" w:rsidTr="00AB542A">
        <w:trPr>
          <w:gridBefore w:val="1"/>
          <w:wBefore w:w="40" w:type="dxa"/>
          <w:trHeight w:val="340"/>
        </w:trPr>
        <w:tc>
          <w:tcPr>
            <w:tcW w:w="3898" w:type="dxa"/>
            <w:gridSpan w:val="2"/>
            <w:vAlign w:val="center"/>
          </w:tcPr>
          <w:p w:rsidR="006B6A2F" w:rsidRPr="006B6A2F" w:rsidRDefault="006B6A2F" w:rsidP="001B4548">
            <w:r w:rsidRPr="006B6A2F">
              <w:t>Accessible Toilets</w:t>
            </w:r>
          </w:p>
        </w:tc>
        <w:tc>
          <w:tcPr>
            <w:tcW w:w="544" w:type="dxa"/>
            <w:gridSpan w:val="2"/>
            <w:vAlign w:val="center"/>
          </w:tcPr>
          <w:p w:rsidR="006B6A2F" w:rsidRPr="006B6A2F" w:rsidRDefault="00217BF6" w:rsidP="001B4548">
            <w:r>
              <w:t>Yes</w:t>
            </w:r>
          </w:p>
        </w:tc>
        <w:tc>
          <w:tcPr>
            <w:tcW w:w="3948" w:type="dxa"/>
            <w:vAlign w:val="center"/>
          </w:tcPr>
          <w:p w:rsidR="006B6A2F" w:rsidRPr="006B6A2F" w:rsidRDefault="006B6A2F" w:rsidP="001B4548">
            <w:r w:rsidRPr="006B6A2F">
              <w:t>Low Stimulus Environment</w:t>
            </w:r>
          </w:p>
        </w:tc>
        <w:tc>
          <w:tcPr>
            <w:tcW w:w="526" w:type="dxa"/>
            <w:vAlign w:val="center"/>
          </w:tcPr>
          <w:p w:rsidR="006B6A2F" w:rsidRPr="006B6A2F" w:rsidRDefault="006B6A2F" w:rsidP="001B4548">
            <w:pPr>
              <w:rPr>
                <w:b/>
              </w:rPr>
            </w:pPr>
          </w:p>
        </w:tc>
      </w:tr>
      <w:tr w:rsidR="00AB542A" w:rsidTr="00AB542A">
        <w:trPr>
          <w:gridBefore w:val="1"/>
          <w:wBefore w:w="40" w:type="dxa"/>
          <w:trHeight w:val="340"/>
        </w:trPr>
        <w:tc>
          <w:tcPr>
            <w:tcW w:w="3898" w:type="dxa"/>
            <w:gridSpan w:val="2"/>
            <w:vAlign w:val="center"/>
          </w:tcPr>
          <w:p w:rsidR="006B6A2F" w:rsidRPr="006B6A2F" w:rsidRDefault="006B6A2F" w:rsidP="001B4548">
            <w:r w:rsidRPr="006B6A2F">
              <w:t>Secure Environment</w:t>
            </w:r>
          </w:p>
        </w:tc>
        <w:tc>
          <w:tcPr>
            <w:tcW w:w="544" w:type="dxa"/>
            <w:gridSpan w:val="2"/>
            <w:vAlign w:val="center"/>
          </w:tcPr>
          <w:p w:rsidR="006B6A2F" w:rsidRPr="006B6A2F" w:rsidRDefault="00217BF6" w:rsidP="001B4548">
            <w:r>
              <w:t>Yes</w:t>
            </w:r>
          </w:p>
        </w:tc>
        <w:tc>
          <w:tcPr>
            <w:tcW w:w="3948" w:type="dxa"/>
            <w:vAlign w:val="center"/>
          </w:tcPr>
          <w:p w:rsidR="006B6A2F" w:rsidRPr="006B6A2F" w:rsidRDefault="006B6A2F" w:rsidP="001B4548">
            <w:r w:rsidRPr="006B6A2F">
              <w:t>Soft Play Facility</w:t>
            </w:r>
          </w:p>
        </w:tc>
        <w:tc>
          <w:tcPr>
            <w:tcW w:w="526" w:type="dxa"/>
            <w:vAlign w:val="center"/>
          </w:tcPr>
          <w:p w:rsidR="006B6A2F" w:rsidRPr="006B6A2F" w:rsidRDefault="00217BF6" w:rsidP="001B4548">
            <w:pPr>
              <w:rPr>
                <w:b/>
              </w:rPr>
            </w:pPr>
            <w:r>
              <w:rPr>
                <w:b/>
              </w:rPr>
              <w:t>Yes</w:t>
            </w:r>
          </w:p>
        </w:tc>
      </w:tr>
      <w:tr w:rsidR="00AB542A" w:rsidTr="00AB542A">
        <w:trPr>
          <w:gridBefore w:val="1"/>
          <w:wBefore w:w="40" w:type="dxa"/>
          <w:trHeight w:val="340"/>
        </w:trPr>
        <w:tc>
          <w:tcPr>
            <w:tcW w:w="3898" w:type="dxa"/>
            <w:gridSpan w:val="2"/>
            <w:tcBorders>
              <w:bottom w:val="single" w:sz="4" w:space="0" w:color="auto"/>
            </w:tcBorders>
            <w:vAlign w:val="center"/>
          </w:tcPr>
          <w:p w:rsidR="006B6A2F" w:rsidRPr="006B6A2F" w:rsidRDefault="006B6A2F" w:rsidP="001B4548">
            <w:r w:rsidRPr="006B6A2F">
              <w:t>Physical adaptations (such as hand rails)</w:t>
            </w:r>
          </w:p>
        </w:tc>
        <w:tc>
          <w:tcPr>
            <w:tcW w:w="544" w:type="dxa"/>
            <w:gridSpan w:val="2"/>
            <w:tcBorders>
              <w:bottom w:val="single" w:sz="4" w:space="0" w:color="auto"/>
            </w:tcBorders>
            <w:vAlign w:val="center"/>
          </w:tcPr>
          <w:p w:rsidR="006B6A2F" w:rsidRPr="006B6A2F" w:rsidRDefault="00217BF6" w:rsidP="001B4548">
            <w:r>
              <w:t>Yes</w:t>
            </w:r>
          </w:p>
        </w:tc>
        <w:tc>
          <w:tcPr>
            <w:tcW w:w="3948" w:type="dxa"/>
            <w:tcBorders>
              <w:bottom w:val="single" w:sz="4" w:space="0" w:color="auto"/>
            </w:tcBorders>
            <w:vAlign w:val="center"/>
          </w:tcPr>
          <w:p w:rsidR="006B6A2F" w:rsidRPr="006B6A2F" w:rsidRDefault="006B6A2F" w:rsidP="001B4548">
            <w:r w:rsidRPr="006B6A2F">
              <w:t>Disabled Parking</w:t>
            </w:r>
          </w:p>
        </w:tc>
        <w:tc>
          <w:tcPr>
            <w:tcW w:w="526" w:type="dxa"/>
            <w:tcBorders>
              <w:bottom w:val="single" w:sz="4" w:space="0" w:color="auto"/>
            </w:tcBorders>
            <w:vAlign w:val="center"/>
          </w:tcPr>
          <w:p w:rsidR="006B6A2F" w:rsidRPr="006B6A2F" w:rsidRDefault="006B6A2F" w:rsidP="001B4548">
            <w:pPr>
              <w:rPr>
                <w:b/>
              </w:rPr>
            </w:pPr>
          </w:p>
        </w:tc>
      </w:tr>
      <w:tr w:rsidR="006B6A2F" w:rsidTr="00AB542A">
        <w:trPr>
          <w:gridBefore w:val="1"/>
          <w:wBefore w:w="40" w:type="dxa"/>
          <w:trHeight w:val="454"/>
        </w:trPr>
        <w:tc>
          <w:tcPr>
            <w:tcW w:w="8916" w:type="dxa"/>
            <w:gridSpan w:val="6"/>
            <w:tcBorders>
              <w:left w:val="nil"/>
              <w:right w:val="nil"/>
            </w:tcBorders>
            <w:vAlign w:val="center"/>
          </w:tcPr>
          <w:p w:rsidR="006B6A2F" w:rsidRPr="006B6A2F" w:rsidRDefault="006B6A2F" w:rsidP="001B4548">
            <w:pPr>
              <w:rPr>
                <w:b/>
              </w:rPr>
            </w:pPr>
          </w:p>
        </w:tc>
      </w:tr>
      <w:tr w:rsidR="00E02B8F" w:rsidTr="00AB542A">
        <w:trPr>
          <w:gridBefore w:val="1"/>
          <w:wBefore w:w="40" w:type="dxa"/>
          <w:trHeight w:val="340"/>
        </w:trPr>
        <w:tc>
          <w:tcPr>
            <w:tcW w:w="8916" w:type="dxa"/>
            <w:gridSpan w:val="6"/>
            <w:vAlign w:val="center"/>
          </w:tcPr>
          <w:p w:rsidR="00E02B8F" w:rsidRPr="009B37B9" w:rsidRDefault="009B37B9" w:rsidP="001B4548">
            <w:pPr>
              <w:rPr>
                <w:b/>
              </w:rPr>
            </w:pPr>
            <w:r w:rsidRPr="009B37B9">
              <w:rPr>
                <w:b/>
              </w:rPr>
              <w:t xml:space="preserve">Does your education setting </w:t>
            </w:r>
            <w:r w:rsidR="00334D6B" w:rsidRPr="009B37B9">
              <w:rPr>
                <w:b/>
              </w:rPr>
              <w:t>provide any of the following</w:t>
            </w:r>
            <w:r>
              <w:rPr>
                <w:b/>
              </w:rPr>
              <w:t>?</w:t>
            </w:r>
          </w:p>
        </w:tc>
      </w:tr>
      <w:tr w:rsidR="00AB542A" w:rsidTr="00AB542A">
        <w:trPr>
          <w:gridBefore w:val="1"/>
          <w:wBefore w:w="40" w:type="dxa"/>
          <w:trHeight w:val="340"/>
        </w:trPr>
        <w:tc>
          <w:tcPr>
            <w:tcW w:w="3898" w:type="dxa"/>
            <w:gridSpan w:val="2"/>
            <w:vAlign w:val="center"/>
          </w:tcPr>
          <w:p w:rsidR="009B37B9" w:rsidRDefault="009B37B9" w:rsidP="001B4548">
            <w:r>
              <w:t>Needs Led School Nurse</w:t>
            </w:r>
            <w:r w:rsidR="00217BF6">
              <w:t xml:space="preserve"> (Associate Practitioner)</w:t>
            </w:r>
          </w:p>
        </w:tc>
        <w:tc>
          <w:tcPr>
            <w:tcW w:w="544" w:type="dxa"/>
            <w:gridSpan w:val="2"/>
            <w:vAlign w:val="center"/>
          </w:tcPr>
          <w:p w:rsidR="009B37B9" w:rsidRDefault="00217BF6" w:rsidP="001B4548">
            <w:r>
              <w:t>Yes</w:t>
            </w:r>
          </w:p>
        </w:tc>
        <w:tc>
          <w:tcPr>
            <w:tcW w:w="3948" w:type="dxa"/>
            <w:vAlign w:val="center"/>
          </w:tcPr>
          <w:p w:rsidR="009B37B9" w:rsidRDefault="009B37B9" w:rsidP="001B4548">
            <w:r>
              <w:t>Needs led Speech and Language (SALT)</w:t>
            </w:r>
          </w:p>
        </w:tc>
        <w:tc>
          <w:tcPr>
            <w:tcW w:w="526" w:type="dxa"/>
            <w:vAlign w:val="center"/>
          </w:tcPr>
          <w:p w:rsidR="009B37B9" w:rsidRDefault="00217BF6" w:rsidP="001B4548">
            <w:r>
              <w:t>Yes</w:t>
            </w:r>
          </w:p>
        </w:tc>
      </w:tr>
      <w:tr w:rsidR="00AB542A" w:rsidTr="00AB542A">
        <w:trPr>
          <w:gridBefore w:val="1"/>
          <w:wBefore w:w="40" w:type="dxa"/>
          <w:trHeight w:val="340"/>
        </w:trPr>
        <w:tc>
          <w:tcPr>
            <w:tcW w:w="3898" w:type="dxa"/>
            <w:gridSpan w:val="2"/>
            <w:vAlign w:val="center"/>
          </w:tcPr>
          <w:p w:rsidR="00AB542A" w:rsidRDefault="00AB542A" w:rsidP="001B4548"/>
        </w:tc>
        <w:tc>
          <w:tcPr>
            <w:tcW w:w="544" w:type="dxa"/>
            <w:gridSpan w:val="2"/>
            <w:vAlign w:val="center"/>
          </w:tcPr>
          <w:p w:rsidR="00AB542A" w:rsidRDefault="00AB542A" w:rsidP="001B4548"/>
        </w:tc>
        <w:tc>
          <w:tcPr>
            <w:tcW w:w="3948" w:type="dxa"/>
            <w:vAlign w:val="center"/>
          </w:tcPr>
          <w:p w:rsidR="00AB542A" w:rsidRDefault="00AB542A" w:rsidP="001B4548"/>
        </w:tc>
        <w:tc>
          <w:tcPr>
            <w:tcW w:w="526" w:type="dxa"/>
            <w:vAlign w:val="center"/>
          </w:tcPr>
          <w:p w:rsidR="00AB542A" w:rsidRDefault="00AB542A" w:rsidP="001B4548"/>
        </w:tc>
      </w:tr>
      <w:tr w:rsidR="00AB542A" w:rsidTr="00AB542A">
        <w:trPr>
          <w:gridBefore w:val="1"/>
          <w:wBefore w:w="40" w:type="dxa"/>
          <w:trHeight w:val="340"/>
        </w:trPr>
        <w:tc>
          <w:tcPr>
            <w:tcW w:w="3898" w:type="dxa"/>
            <w:gridSpan w:val="2"/>
            <w:vAlign w:val="center"/>
          </w:tcPr>
          <w:p w:rsidR="009B37B9" w:rsidRDefault="009B37B9" w:rsidP="001B4548">
            <w:r>
              <w:t>Needs led Occupational Therapy (O/T)</w:t>
            </w:r>
          </w:p>
        </w:tc>
        <w:tc>
          <w:tcPr>
            <w:tcW w:w="544" w:type="dxa"/>
            <w:gridSpan w:val="2"/>
            <w:vAlign w:val="center"/>
          </w:tcPr>
          <w:p w:rsidR="009B37B9" w:rsidRDefault="00217BF6" w:rsidP="001B4548">
            <w:r>
              <w:t>Yes</w:t>
            </w:r>
          </w:p>
        </w:tc>
        <w:tc>
          <w:tcPr>
            <w:tcW w:w="3948" w:type="dxa"/>
            <w:vAlign w:val="center"/>
          </w:tcPr>
          <w:p w:rsidR="009B37B9" w:rsidRDefault="009B37B9" w:rsidP="001B4548">
            <w:r>
              <w:t>Needs led Physiotherapy</w:t>
            </w:r>
          </w:p>
        </w:tc>
        <w:tc>
          <w:tcPr>
            <w:tcW w:w="526" w:type="dxa"/>
            <w:vAlign w:val="center"/>
          </w:tcPr>
          <w:p w:rsidR="009B37B9" w:rsidRDefault="00217BF6" w:rsidP="001B4548">
            <w:r>
              <w:t>Yes</w:t>
            </w:r>
          </w:p>
        </w:tc>
      </w:tr>
      <w:tr w:rsidR="00AB542A" w:rsidTr="00AB542A">
        <w:trPr>
          <w:gridBefore w:val="1"/>
          <w:wBefore w:w="40" w:type="dxa"/>
          <w:trHeight w:val="340"/>
        </w:trPr>
        <w:tc>
          <w:tcPr>
            <w:tcW w:w="3898" w:type="dxa"/>
            <w:gridSpan w:val="2"/>
            <w:tcBorders>
              <w:bottom w:val="single" w:sz="4" w:space="0" w:color="auto"/>
            </w:tcBorders>
            <w:vAlign w:val="center"/>
          </w:tcPr>
          <w:p w:rsidR="009B37B9" w:rsidRDefault="009B37B9" w:rsidP="001B4548">
            <w:r>
              <w:t>Personal Care</w:t>
            </w:r>
          </w:p>
        </w:tc>
        <w:tc>
          <w:tcPr>
            <w:tcW w:w="544" w:type="dxa"/>
            <w:gridSpan w:val="2"/>
            <w:tcBorders>
              <w:bottom w:val="single" w:sz="4" w:space="0" w:color="auto"/>
            </w:tcBorders>
            <w:vAlign w:val="center"/>
          </w:tcPr>
          <w:p w:rsidR="009B37B9" w:rsidRDefault="009B37B9" w:rsidP="001B4548"/>
        </w:tc>
        <w:tc>
          <w:tcPr>
            <w:tcW w:w="3948" w:type="dxa"/>
            <w:tcBorders>
              <w:bottom w:val="single" w:sz="4" w:space="0" w:color="auto"/>
            </w:tcBorders>
            <w:vAlign w:val="center"/>
          </w:tcPr>
          <w:p w:rsidR="009B37B9" w:rsidRDefault="009B37B9" w:rsidP="001B4548"/>
        </w:tc>
        <w:tc>
          <w:tcPr>
            <w:tcW w:w="526" w:type="dxa"/>
            <w:tcBorders>
              <w:bottom w:val="single" w:sz="4" w:space="0" w:color="auto"/>
            </w:tcBorders>
            <w:vAlign w:val="center"/>
          </w:tcPr>
          <w:p w:rsidR="009B37B9" w:rsidRDefault="009B37B9" w:rsidP="001B4548"/>
        </w:tc>
      </w:tr>
      <w:tr w:rsidR="00AB542A" w:rsidTr="00AB542A">
        <w:trPr>
          <w:trHeight w:val="454"/>
        </w:trPr>
        <w:tc>
          <w:tcPr>
            <w:tcW w:w="8956" w:type="dxa"/>
            <w:gridSpan w:val="7"/>
            <w:tcBorders>
              <w:left w:val="nil"/>
              <w:right w:val="nil"/>
            </w:tcBorders>
            <w:vAlign w:val="center"/>
          </w:tcPr>
          <w:p w:rsidR="00AB542A" w:rsidRPr="009B37B9" w:rsidRDefault="00AB542A" w:rsidP="001B4548">
            <w:pPr>
              <w:rPr>
                <w:b/>
              </w:rPr>
            </w:pPr>
          </w:p>
        </w:tc>
      </w:tr>
      <w:tr w:rsidR="00334D6B" w:rsidTr="00AB542A">
        <w:trPr>
          <w:trHeight w:val="340"/>
        </w:trPr>
        <w:tc>
          <w:tcPr>
            <w:tcW w:w="8956" w:type="dxa"/>
            <w:gridSpan w:val="7"/>
            <w:vAlign w:val="center"/>
          </w:tcPr>
          <w:p w:rsidR="00334D6B" w:rsidRPr="009B37B9" w:rsidRDefault="00D03C89" w:rsidP="001B4548">
            <w:pPr>
              <w:rPr>
                <w:b/>
              </w:rPr>
            </w:pPr>
            <w:r w:rsidRPr="009B37B9">
              <w:rPr>
                <w:b/>
              </w:rPr>
              <w:t>Do you have experience</w:t>
            </w:r>
            <w:r w:rsidR="009B37B9">
              <w:rPr>
                <w:b/>
              </w:rPr>
              <w:t xml:space="preserve"> of,</w:t>
            </w:r>
            <w:r w:rsidR="00334D6B" w:rsidRPr="009B37B9">
              <w:rPr>
                <w:b/>
              </w:rPr>
              <w:t xml:space="preserve"> or specialise in any of the following</w:t>
            </w:r>
            <w:r w:rsidR="009B37B9">
              <w:rPr>
                <w:b/>
              </w:rPr>
              <w:t>?</w:t>
            </w:r>
          </w:p>
        </w:tc>
      </w:tr>
      <w:tr w:rsidR="009B37B9" w:rsidTr="00AB542A">
        <w:trPr>
          <w:trHeight w:val="340"/>
        </w:trPr>
        <w:tc>
          <w:tcPr>
            <w:tcW w:w="3925" w:type="dxa"/>
            <w:gridSpan w:val="2"/>
            <w:vAlign w:val="center"/>
          </w:tcPr>
          <w:p w:rsidR="009B37B9" w:rsidRDefault="009B37B9" w:rsidP="001B4548">
            <w:r>
              <w:t>Speech and Language Needs</w:t>
            </w:r>
          </w:p>
        </w:tc>
        <w:tc>
          <w:tcPr>
            <w:tcW w:w="544" w:type="dxa"/>
            <w:gridSpan w:val="2"/>
            <w:vAlign w:val="center"/>
          </w:tcPr>
          <w:p w:rsidR="009B37B9" w:rsidRDefault="00217BF6" w:rsidP="001B4548">
            <w:r>
              <w:t>Yes</w:t>
            </w:r>
          </w:p>
        </w:tc>
        <w:tc>
          <w:tcPr>
            <w:tcW w:w="3966" w:type="dxa"/>
            <w:gridSpan w:val="2"/>
            <w:vAlign w:val="center"/>
          </w:tcPr>
          <w:p w:rsidR="009B37B9" w:rsidRDefault="009B37B9" w:rsidP="001B4548">
            <w:r>
              <w:t>Moderate Learning Difficulties</w:t>
            </w:r>
          </w:p>
        </w:tc>
        <w:tc>
          <w:tcPr>
            <w:tcW w:w="521" w:type="dxa"/>
            <w:vAlign w:val="center"/>
          </w:tcPr>
          <w:p w:rsidR="009B37B9" w:rsidRDefault="00217BF6" w:rsidP="001B4548">
            <w:r>
              <w:t>Yes</w:t>
            </w:r>
          </w:p>
        </w:tc>
      </w:tr>
      <w:tr w:rsidR="009B37B9" w:rsidTr="00AB542A">
        <w:trPr>
          <w:trHeight w:val="340"/>
        </w:trPr>
        <w:tc>
          <w:tcPr>
            <w:tcW w:w="3925" w:type="dxa"/>
            <w:gridSpan w:val="2"/>
            <w:vAlign w:val="center"/>
          </w:tcPr>
          <w:p w:rsidR="009B37B9" w:rsidRDefault="009B37B9" w:rsidP="001B4548">
            <w:r>
              <w:t>Severe Learning Difficulties</w:t>
            </w:r>
          </w:p>
        </w:tc>
        <w:tc>
          <w:tcPr>
            <w:tcW w:w="544" w:type="dxa"/>
            <w:gridSpan w:val="2"/>
            <w:vAlign w:val="center"/>
          </w:tcPr>
          <w:p w:rsidR="009B37B9" w:rsidRDefault="00217BF6" w:rsidP="001B4548">
            <w:r>
              <w:t>Yes</w:t>
            </w:r>
          </w:p>
        </w:tc>
        <w:tc>
          <w:tcPr>
            <w:tcW w:w="3966" w:type="dxa"/>
            <w:gridSpan w:val="2"/>
            <w:vAlign w:val="center"/>
          </w:tcPr>
          <w:p w:rsidR="009B37B9" w:rsidRDefault="009B37B9" w:rsidP="001B4548">
            <w:r>
              <w:t>Autistic Spectrum Conditions</w:t>
            </w:r>
          </w:p>
        </w:tc>
        <w:tc>
          <w:tcPr>
            <w:tcW w:w="521" w:type="dxa"/>
            <w:vAlign w:val="center"/>
          </w:tcPr>
          <w:p w:rsidR="009B37B9" w:rsidRDefault="009B37B9" w:rsidP="001B4548"/>
        </w:tc>
      </w:tr>
      <w:tr w:rsidR="009B37B9" w:rsidTr="00AB542A">
        <w:trPr>
          <w:trHeight w:val="340"/>
        </w:trPr>
        <w:tc>
          <w:tcPr>
            <w:tcW w:w="3925" w:type="dxa"/>
            <w:gridSpan w:val="2"/>
            <w:vAlign w:val="center"/>
          </w:tcPr>
          <w:p w:rsidR="009B37B9" w:rsidRDefault="00E351B3" w:rsidP="001B4548">
            <w:r>
              <w:lastRenderedPageBreak/>
              <w:t>Social Communication Disorder</w:t>
            </w:r>
          </w:p>
        </w:tc>
        <w:tc>
          <w:tcPr>
            <w:tcW w:w="544" w:type="dxa"/>
            <w:gridSpan w:val="2"/>
            <w:vAlign w:val="center"/>
          </w:tcPr>
          <w:p w:rsidR="009B37B9" w:rsidRDefault="009B37B9" w:rsidP="001B4548"/>
        </w:tc>
        <w:tc>
          <w:tcPr>
            <w:tcW w:w="3966" w:type="dxa"/>
            <w:gridSpan w:val="2"/>
            <w:vAlign w:val="center"/>
          </w:tcPr>
          <w:p w:rsidR="009B37B9" w:rsidRDefault="00E351B3" w:rsidP="001B4548">
            <w:r>
              <w:t>Social, Mental and Emotional Health</w:t>
            </w:r>
          </w:p>
        </w:tc>
        <w:tc>
          <w:tcPr>
            <w:tcW w:w="521" w:type="dxa"/>
            <w:vAlign w:val="center"/>
          </w:tcPr>
          <w:p w:rsidR="009B37B9" w:rsidRDefault="009B37B9" w:rsidP="001B4548"/>
        </w:tc>
      </w:tr>
      <w:tr w:rsidR="009B37B9" w:rsidTr="00AB542A">
        <w:trPr>
          <w:trHeight w:val="340"/>
        </w:trPr>
        <w:tc>
          <w:tcPr>
            <w:tcW w:w="3925" w:type="dxa"/>
            <w:gridSpan w:val="2"/>
            <w:vAlign w:val="center"/>
          </w:tcPr>
          <w:p w:rsidR="009B37B9" w:rsidRDefault="00E351B3" w:rsidP="001B4548">
            <w:r>
              <w:t>Hearing Impairment</w:t>
            </w:r>
          </w:p>
        </w:tc>
        <w:tc>
          <w:tcPr>
            <w:tcW w:w="544" w:type="dxa"/>
            <w:gridSpan w:val="2"/>
            <w:vAlign w:val="center"/>
          </w:tcPr>
          <w:p w:rsidR="009B37B9" w:rsidRDefault="00217BF6" w:rsidP="001B4548">
            <w:r>
              <w:t>Yes</w:t>
            </w:r>
          </w:p>
        </w:tc>
        <w:tc>
          <w:tcPr>
            <w:tcW w:w="3966" w:type="dxa"/>
            <w:gridSpan w:val="2"/>
            <w:vAlign w:val="center"/>
          </w:tcPr>
          <w:p w:rsidR="009B37B9" w:rsidRDefault="00E351B3" w:rsidP="001B4548">
            <w:r>
              <w:t>Visual Impairment</w:t>
            </w:r>
          </w:p>
        </w:tc>
        <w:tc>
          <w:tcPr>
            <w:tcW w:w="521" w:type="dxa"/>
            <w:vAlign w:val="center"/>
          </w:tcPr>
          <w:p w:rsidR="009B37B9" w:rsidRDefault="00217BF6" w:rsidP="001B4548">
            <w:r>
              <w:t>Yes</w:t>
            </w:r>
          </w:p>
        </w:tc>
      </w:tr>
      <w:tr w:rsidR="009B37B9" w:rsidTr="00AB542A">
        <w:trPr>
          <w:trHeight w:val="340"/>
        </w:trPr>
        <w:tc>
          <w:tcPr>
            <w:tcW w:w="3925" w:type="dxa"/>
            <w:gridSpan w:val="2"/>
            <w:vAlign w:val="center"/>
          </w:tcPr>
          <w:p w:rsidR="009B37B9" w:rsidRDefault="00E351B3" w:rsidP="001B4548">
            <w:r>
              <w:t>Physical Disability</w:t>
            </w:r>
          </w:p>
        </w:tc>
        <w:tc>
          <w:tcPr>
            <w:tcW w:w="544" w:type="dxa"/>
            <w:gridSpan w:val="2"/>
            <w:vAlign w:val="center"/>
          </w:tcPr>
          <w:p w:rsidR="009B37B9" w:rsidRDefault="00217BF6" w:rsidP="001B4548">
            <w:r>
              <w:t>Yes</w:t>
            </w:r>
          </w:p>
        </w:tc>
        <w:tc>
          <w:tcPr>
            <w:tcW w:w="3966" w:type="dxa"/>
            <w:gridSpan w:val="2"/>
            <w:vAlign w:val="center"/>
          </w:tcPr>
          <w:p w:rsidR="009B37B9" w:rsidRDefault="00E351B3" w:rsidP="001B4548">
            <w:r>
              <w:t>Specific Learning Difficulties</w:t>
            </w:r>
          </w:p>
        </w:tc>
        <w:tc>
          <w:tcPr>
            <w:tcW w:w="521" w:type="dxa"/>
            <w:vAlign w:val="center"/>
          </w:tcPr>
          <w:p w:rsidR="009B37B9" w:rsidRDefault="00217BF6" w:rsidP="001B4548">
            <w:r>
              <w:t>Yes</w:t>
            </w:r>
          </w:p>
        </w:tc>
      </w:tr>
      <w:tr w:rsidR="00E351B3" w:rsidTr="00AB542A">
        <w:trPr>
          <w:trHeight w:val="340"/>
        </w:trPr>
        <w:tc>
          <w:tcPr>
            <w:tcW w:w="3925" w:type="dxa"/>
            <w:gridSpan w:val="2"/>
            <w:tcBorders>
              <w:bottom w:val="single" w:sz="4" w:space="0" w:color="auto"/>
            </w:tcBorders>
            <w:vAlign w:val="center"/>
          </w:tcPr>
          <w:p w:rsidR="00E351B3" w:rsidRDefault="00E351B3" w:rsidP="001B4548">
            <w:r>
              <w:t>Complex Health Needs</w:t>
            </w:r>
          </w:p>
        </w:tc>
        <w:tc>
          <w:tcPr>
            <w:tcW w:w="544" w:type="dxa"/>
            <w:gridSpan w:val="2"/>
            <w:tcBorders>
              <w:bottom w:val="single" w:sz="4" w:space="0" w:color="auto"/>
            </w:tcBorders>
            <w:vAlign w:val="center"/>
          </w:tcPr>
          <w:p w:rsidR="00E351B3" w:rsidRDefault="00217BF6" w:rsidP="001B4548">
            <w:r>
              <w:t>Yes</w:t>
            </w:r>
          </w:p>
        </w:tc>
        <w:tc>
          <w:tcPr>
            <w:tcW w:w="3966" w:type="dxa"/>
            <w:gridSpan w:val="2"/>
            <w:tcBorders>
              <w:bottom w:val="single" w:sz="4" w:space="0" w:color="auto"/>
            </w:tcBorders>
            <w:vAlign w:val="center"/>
          </w:tcPr>
          <w:p w:rsidR="00E351B3" w:rsidRDefault="00E351B3" w:rsidP="001B4548">
            <w:r>
              <w:t>PMLD</w:t>
            </w:r>
          </w:p>
        </w:tc>
        <w:tc>
          <w:tcPr>
            <w:tcW w:w="521" w:type="dxa"/>
            <w:tcBorders>
              <w:bottom w:val="single" w:sz="4" w:space="0" w:color="auto"/>
            </w:tcBorders>
            <w:vAlign w:val="center"/>
          </w:tcPr>
          <w:p w:rsidR="00E351B3" w:rsidRDefault="00E351B3" w:rsidP="001B4548"/>
        </w:tc>
      </w:tr>
    </w:tbl>
    <w:p w:rsidR="00065E58" w:rsidRDefault="0078256C"/>
    <w:sectPr w:rsidR="00065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6451C6"/>
    <w:multiLevelType w:val="hybridMultilevel"/>
    <w:tmpl w:val="D34A6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B8F"/>
    <w:rsid w:val="00034A0F"/>
    <w:rsid w:val="000D2F7B"/>
    <w:rsid w:val="000E3427"/>
    <w:rsid w:val="000F79EC"/>
    <w:rsid w:val="00103F30"/>
    <w:rsid w:val="0016736F"/>
    <w:rsid w:val="00173F8B"/>
    <w:rsid w:val="001A425F"/>
    <w:rsid w:val="001B4548"/>
    <w:rsid w:val="00217BF6"/>
    <w:rsid w:val="00242637"/>
    <w:rsid w:val="00244F7F"/>
    <w:rsid w:val="00293DAB"/>
    <w:rsid w:val="002B0874"/>
    <w:rsid w:val="002C19C6"/>
    <w:rsid w:val="002D6C77"/>
    <w:rsid w:val="00305332"/>
    <w:rsid w:val="00334D6B"/>
    <w:rsid w:val="003508D7"/>
    <w:rsid w:val="00382286"/>
    <w:rsid w:val="00396C94"/>
    <w:rsid w:val="003A70BB"/>
    <w:rsid w:val="003F1D70"/>
    <w:rsid w:val="00402D42"/>
    <w:rsid w:val="00422C53"/>
    <w:rsid w:val="00447D30"/>
    <w:rsid w:val="00472B2F"/>
    <w:rsid w:val="00475D09"/>
    <w:rsid w:val="0047650D"/>
    <w:rsid w:val="00482B83"/>
    <w:rsid w:val="004D4199"/>
    <w:rsid w:val="00500D75"/>
    <w:rsid w:val="00526427"/>
    <w:rsid w:val="005408A8"/>
    <w:rsid w:val="00562B6F"/>
    <w:rsid w:val="00597915"/>
    <w:rsid w:val="005A7197"/>
    <w:rsid w:val="005B3B1A"/>
    <w:rsid w:val="005C7729"/>
    <w:rsid w:val="005E5877"/>
    <w:rsid w:val="005E7973"/>
    <w:rsid w:val="005F315F"/>
    <w:rsid w:val="00643B12"/>
    <w:rsid w:val="006453D5"/>
    <w:rsid w:val="00682293"/>
    <w:rsid w:val="006832D2"/>
    <w:rsid w:val="00690B49"/>
    <w:rsid w:val="006B2813"/>
    <w:rsid w:val="006B6A2F"/>
    <w:rsid w:val="006B7870"/>
    <w:rsid w:val="006D38C3"/>
    <w:rsid w:val="006F2E87"/>
    <w:rsid w:val="007523A2"/>
    <w:rsid w:val="00767197"/>
    <w:rsid w:val="007829D9"/>
    <w:rsid w:val="00804C9A"/>
    <w:rsid w:val="00816A81"/>
    <w:rsid w:val="008618A8"/>
    <w:rsid w:val="00862D77"/>
    <w:rsid w:val="00872F05"/>
    <w:rsid w:val="0087417D"/>
    <w:rsid w:val="00894679"/>
    <w:rsid w:val="008B4281"/>
    <w:rsid w:val="008E19FA"/>
    <w:rsid w:val="008F5D92"/>
    <w:rsid w:val="00915634"/>
    <w:rsid w:val="009248C8"/>
    <w:rsid w:val="009275A8"/>
    <w:rsid w:val="00971549"/>
    <w:rsid w:val="009B37B9"/>
    <w:rsid w:val="009D1CB7"/>
    <w:rsid w:val="009E5098"/>
    <w:rsid w:val="009E5893"/>
    <w:rsid w:val="00A04908"/>
    <w:rsid w:val="00A12E80"/>
    <w:rsid w:val="00AB542A"/>
    <w:rsid w:val="00AF7B1F"/>
    <w:rsid w:val="00B5614E"/>
    <w:rsid w:val="00B56C69"/>
    <w:rsid w:val="00BA016B"/>
    <w:rsid w:val="00BB4553"/>
    <w:rsid w:val="00C32550"/>
    <w:rsid w:val="00CC4D4F"/>
    <w:rsid w:val="00D03C89"/>
    <w:rsid w:val="00D07B65"/>
    <w:rsid w:val="00D2691F"/>
    <w:rsid w:val="00D45186"/>
    <w:rsid w:val="00DD67C7"/>
    <w:rsid w:val="00E02B8F"/>
    <w:rsid w:val="00E351B3"/>
    <w:rsid w:val="00E436C3"/>
    <w:rsid w:val="00E538DE"/>
    <w:rsid w:val="00E84CC7"/>
    <w:rsid w:val="00E862A2"/>
    <w:rsid w:val="00EA4AFC"/>
    <w:rsid w:val="00F21571"/>
    <w:rsid w:val="00F327FD"/>
    <w:rsid w:val="00F50F75"/>
    <w:rsid w:val="00F73185"/>
    <w:rsid w:val="00F81A3B"/>
    <w:rsid w:val="00F96382"/>
    <w:rsid w:val="00FA063D"/>
    <w:rsid w:val="00FA1768"/>
    <w:rsid w:val="00FB7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9A26E4-76C2-4F40-9000-2AC78CAA3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45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548"/>
    <w:rPr>
      <w:rFonts w:ascii="Segoe UI" w:hAnsi="Segoe UI" w:cs="Segoe UI"/>
      <w:sz w:val="18"/>
      <w:szCs w:val="18"/>
    </w:rPr>
  </w:style>
  <w:style w:type="character" w:styleId="Hyperlink">
    <w:name w:val="Hyperlink"/>
    <w:basedOn w:val="DefaultParagraphFont"/>
    <w:uiPriority w:val="99"/>
    <w:semiHidden/>
    <w:unhideWhenUsed/>
    <w:rsid w:val="00EA4AFC"/>
    <w:rPr>
      <w:color w:val="0000FF"/>
      <w:u w:val="single"/>
    </w:rPr>
  </w:style>
  <w:style w:type="paragraph" w:styleId="ListParagraph">
    <w:name w:val="List Paragraph"/>
    <w:basedOn w:val="Normal"/>
    <w:uiPriority w:val="34"/>
    <w:qFormat/>
    <w:rsid w:val="00EA4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axonwood.hants.sch.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ABD093CF</Template>
  <TotalTime>0</TotalTime>
  <Pages>9</Pages>
  <Words>2799</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Saxon Wood School</Company>
  <LinksUpToDate>false</LinksUpToDate>
  <CharactersWithSpaces>18717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Clarke</dc:creator>
  <cp:lastModifiedBy>richard parratt</cp:lastModifiedBy>
  <cp:revision>2</cp:revision>
  <cp:lastPrinted>2014-04-08T10:34:00Z</cp:lastPrinted>
  <dcterms:created xsi:type="dcterms:W3CDTF">2018-03-28T10:04:00Z</dcterms:created>
  <dcterms:modified xsi:type="dcterms:W3CDTF">2018-03-28T10:04:00Z</dcterms:modified>
</cp:coreProperties>
</file>